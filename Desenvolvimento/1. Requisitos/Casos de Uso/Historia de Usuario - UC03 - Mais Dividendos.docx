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Pr="0095276A" w:rsidR="0095276A" w:rsidP="004B1997" w:rsidRDefault="004B1997" w14:paraId="04EF9CF0" w14:textId="77777777">
      <w:pPr>
        <w:pStyle w:val="EPP-Seonivel1"/>
        <w:rPr>
          <w:lang w:val="pt-PT"/>
        </w:rPr>
      </w:pPr>
      <w:bookmarkStart w:name="_Toc464633893" w:id="0"/>
      <w:r>
        <w:t xml:space="preserve">caso de uso: </w:t>
      </w:r>
      <w:r w:rsidR="0095276A">
        <w:t xml:space="preserve"> </w:t>
      </w:r>
    </w:p>
    <w:p w:rsidRPr="004B1997" w:rsidR="004B1997" w:rsidP="0095276A" w:rsidRDefault="0095276A" w14:paraId="32E5F84F" w14:textId="4FC94B6C">
      <w:pPr>
        <w:pStyle w:val="EPP-Seonivel1"/>
        <w:numPr>
          <w:ilvl w:val="0"/>
          <w:numId w:val="0"/>
        </w:numPr>
        <w:ind w:left="432"/>
        <w:rPr>
          <w:b w:val="0"/>
          <w:bCs w:val="0"/>
          <w:caps w:val="0"/>
          <w:smallCaps w:val="0"/>
          <w:lang w:val="pt-PT"/>
        </w:rPr>
      </w:pPr>
      <w:r w:rsidR="3998316E">
        <w:rPr>
          <w:b w:val="0"/>
          <w:bCs w:val="0"/>
          <w:caps w:val="0"/>
          <w:smallCaps w:val="0"/>
        </w:rPr>
        <w:t>UC0</w:t>
      </w:r>
      <w:r w:rsidR="3F1E56CF">
        <w:rPr>
          <w:b w:val="0"/>
          <w:bCs w:val="0"/>
          <w:caps w:val="0"/>
          <w:smallCaps w:val="0"/>
        </w:rPr>
        <w:t>3</w:t>
      </w:r>
      <w:r w:rsidR="19DBCEA3">
        <w:rPr>
          <w:b w:val="0"/>
          <w:bCs w:val="0"/>
          <w:caps w:val="0"/>
          <w:smallCaps w:val="0"/>
        </w:rPr>
        <w:t xml:space="preserve"> – Login/Cadastro (autenticação/autorização).</w:t>
      </w:r>
    </w:p>
    <w:p w:rsidR="004B1997" w:rsidP="596AD07C" w:rsidRDefault="004B1997" w14:paraId="3B73C338" w14:textId="2456DDF7">
      <w:pPr>
        <w:pStyle w:val="EPP-Seonivel1"/>
        <w:numPr>
          <w:ilvl w:val="0"/>
          <w:numId w:val="0"/>
        </w:numPr>
        <w:rPr>
          <w:b w:val="0"/>
          <w:bCs w:val="0"/>
        </w:rPr>
      </w:pPr>
      <w:r w:rsidR="2379E8AB">
        <w:rPr/>
        <w:t xml:space="preserve">número da </w:t>
      </w:r>
      <w:r w:rsidR="2379E8AB">
        <w:rPr/>
        <w:t>historia</w:t>
      </w:r>
      <w:r w:rsidR="2379E8AB">
        <w:rPr/>
        <w:t xml:space="preserve">: </w:t>
      </w:r>
    </w:p>
    <w:p w:rsidR="752CCFE1" w:rsidP="596AD07C" w:rsidRDefault="752CCFE1" w14:paraId="65800B8F" w14:textId="688FCDD3">
      <w:pPr>
        <w:pStyle w:val="EPP-Passosfluxo"/>
        <w:numPr>
          <w:ilvl w:val="0"/>
          <w:numId w:val="0"/>
        </w:numPr>
        <w:ind w:left="708"/>
      </w:pPr>
      <w:r w:rsidR="752CCFE1">
        <w:rPr/>
        <w:t xml:space="preserve">História </w:t>
      </w:r>
      <w:r w:rsidR="124C5794">
        <w:rPr/>
        <w:t>Três</w:t>
      </w:r>
      <w:r w:rsidR="752CCFE1">
        <w:rPr/>
        <w:t>.</w:t>
      </w:r>
    </w:p>
    <w:p w:rsidR="51448237" w:rsidP="596AD07C" w:rsidRDefault="51448237" w14:paraId="6B292B08" w14:textId="0DF6F442">
      <w:pPr>
        <w:pStyle w:val="EPP-Seonivel1"/>
        <w:numPr>
          <w:ilvl w:val="0"/>
          <w:numId w:val="0"/>
        </w:numPr>
        <w:rPr>
          <w:b w:val="0"/>
          <w:bCs w:val="0"/>
          <w:caps w:val="0"/>
          <w:smallCaps w:val="0"/>
        </w:rPr>
      </w:pPr>
      <w:r w:rsidR="51448237">
        <w:rPr/>
        <w:t>estimativa:</w:t>
      </w:r>
      <w:r w:rsidR="2FEEB8EA">
        <w:rPr/>
        <w:t xml:space="preserve"> </w:t>
      </w:r>
    </w:p>
    <w:p w:rsidR="7E4F0CB2" w:rsidP="596AD07C" w:rsidRDefault="7E4F0CB2" w14:paraId="51AFE61A" w14:textId="603E23E6">
      <w:pPr>
        <w:pStyle w:val="EPP-Fluxopassos"/>
        <w:numPr>
          <w:ilvl w:val="0"/>
          <w:numId w:val="0"/>
        </w:numPr>
        <w:ind w:left="708"/>
        <w:rPr>
          <w:lang w:val="es-ES"/>
        </w:rPr>
      </w:pPr>
      <w:r w:rsidRPr="596AD07C" w:rsidR="7E4F0CB2">
        <w:rPr>
          <w:lang w:val="es-ES"/>
        </w:rPr>
        <w:t>22</w:t>
      </w:r>
      <w:r w:rsidRPr="596AD07C" w:rsidR="517EEFEC">
        <w:rPr>
          <w:lang w:val="es-ES"/>
        </w:rPr>
        <w:t xml:space="preserve"> horas para modelar, implementar e testar unitariamente</w:t>
      </w:r>
      <w:r w:rsidRPr="596AD07C" w:rsidR="191CB0FF">
        <w:rPr>
          <w:lang w:val="es-ES"/>
        </w:rPr>
        <w:t xml:space="preserve"> a UC0</w:t>
      </w:r>
      <w:r w:rsidRPr="596AD07C" w:rsidR="7D545572">
        <w:rPr>
          <w:lang w:val="es-ES"/>
        </w:rPr>
        <w:t>2</w:t>
      </w:r>
      <w:r w:rsidRPr="596AD07C" w:rsidR="191CB0FF">
        <w:rPr>
          <w:lang w:val="es-ES"/>
        </w:rPr>
        <w:t>.</w:t>
      </w:r>
    </w:p>
    <w:p w:rsidR="0095276A" w:rsidP="0095276A" w:rsidRDefault="00375F64" w14:paraId="3208EF43" w14:textId="77777777">
      <w:pPr>
        <w:pStyle w:val="EPP-Seonivel1"/>
      </w:pPr>
      <w:r>
        <w:t>Descrição</w:t>
      </w:r>
      <w:bookmarkEnd w:id="0"/>
      <w:r w:rsidR="004B1997">
        <w:t xml:space="preserve"> da </w:t>
      </w:r>
      <w:proofErr w:type="gramStart"/>
      <w:r w:rsidR="004B1997">
        <w:t>historia</w:t>
      </w:r>
      <w:bookmarkStart w:name="_Toc464633894" w:id="1"/>
      <w:proofErr w:type="gramEnd"/>
    </w:p>
    <w:p w:rsidRPr="0095276A" w:rsidR="0095276A" w:rsidP="0095276A" w:rsidRDefault="0095276A" w14:paraId="0AFAD7B7" w14:textId="75AC21D7">
      <w:pPr>
        <w:pStyle w:val="EPP-Seonivel1"/>
        <w:numPr>
          <w:ilvl w:val="0"/>
          <w:numId w:val="0"/>
        </w:numPr>
        <w:ind w:left="432" w:firstLine="276"/>
        <w:rPr>
          <w:b w:val="0"/>
          <w:bCs w:val="0"/>
          <w:caps w:val="0"/>
          <w:smallCaps w:val="0"/>
        </w:rPr>
      </w:pPr>
      <w:r w:rsidR="1EC66E89">
        <w:rPr>
          <w:b w:val="0"/>
          <w:bCs w:val="0"/>
          <w:caps w:val="0"/>
          <w:smallCaps w:val="0"/>
        </w:rPr>
        <w:t xml:space="preserve">Para entrar na aplicação, como um novo usuário novo, eu teria que cadastrar minhas credenciais </w:t>
      </w:r>
      <w:r w:rsidR="6A003C0C">
        <w:rPr>
          <w:b w:val="0"/>
          <w:bCs w:val="0"/>
          <w:caps w:val="0"/>
          <w:smallCaps w:val="0"/>
        </w:rPr>
        <w:t xml:space="preserve">com </w:t>
      </w:r>
      <w:r w:rsidR="6A003C0C">
        <w:rPr>
          <w:b w:val="0"/>
          <w:bCs w:val="0"/>
          <w:caps w:val="0"/>
          <w:smallCaps w:val="0"/>
        </w:rPr>
        <w:t>email</w:t>
      </w:r>
      <w:r w:rsidR="6A003C0C">
        <w:rPr>
          <w:b w:val="0"/>
          <w:bCs w:val="0"/>
          <w:caps w:val="0"/>
          <w:smallCaps w:val="0"/>
        </w:rPr>
        <w:t xml:space="preserve"> valido e senha, e depois, como um usuário novo eu teria que usar minhas credenciais para ter autorização de acessar minha conta.</w:t>
      </w:r>
    </w:p>
    <w:p w:rsidR="00016CF6" w:rsidP="00016CF6" w:rsidRDefault="004B1997" w14:paraId="20839812" w14:textId="77777777">
      <w:pPr>
        <w:pStyle w:val="EPP-Seonivel1"/>
      </w:pPr>
      <w:bookmarkStart w:name="_Toc464633895" w:id="2"/>
      <w:bookmarkEnd w:id="1"/>
      <w:r>
        <w:t>TESTES DE ACEITAÇÃO</w:t>
      </w:r>
      <w:bookmarkEnd w:id="2"/>
    </w:p>
    <w:p w:rsidR="00016CF6" w:rsidP="00016CF6" w:rsidRDefault="00016CF6" w14:paraId="6F250B2A" w14:textId="77777777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Pr="0095276A">
        <w:rPr>
          <w:iCs/>
          <w:color w:val="000000" w:themeColor="text1"/>
        </w:rPr>
        <w:t>Usuário estar logado.</w:t>
      </w:r>
    </w:p>
    <w:p w:rsidR="00016CF6" w:rsidP="00016CF6" w:rsidRDefault="00016CF6" w14:paraId="7B2A3E65" w14:textId="77777777">
      <w:pPr>
        <w:pStyle w:val="EPP-Cabealho"/>
        <w:jc w:val="left"/>
      </w:pPr>
    </w:p>
    <w:p w:rsidR="001636B5" w:rsidP="00016CF6" w:rsidRDefault="00016CF6" w14:paraId="1EA89783" w14:textId="77777777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5"/>
        <w:gridCol w:w="3766"/>
        <w:gridCol w:w="2387"/>
        <w:gridCol w:w="2400"/>
      </w:tblGrid>
      <w:tr w:rsidRPr="00016CF6" w:rsidR="00016CF6" w:rsidTr="596AD07C" w14:paraId="762591F3" w14:textId="77777777">
        <w:tc>
          <w:tcPr>
            <w:tcW w:w="1101" w:type="dxa"/>
            <w:tcMar/>
          </w:tcPr>
          <w:p w:rsidRPr="00016CF6" w:rsidR="00016CF6" w:rsidP="007E6CB5" w:rsidRDefault="00016CF6" w14:paraId="44C948F1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  <w:tcMar/>
          </w:tcPr>
          <w:p w:rsidRPr="00016CF6" w:rsidR="00016CF6" w:rsidP="007E6CB5" w:rsidRDefault="00016CF6" w14:paraId="790022E9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  <w:tcMar/>
          </w:tcPr>
          <w:p w:rsidRPr="00016CF6" w:rsidR="00016CF6" w:rsidP="007E6CB5" w:rsidRDefault="00016CF6" w14:paraId="15482AED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  <w:tcMar/>
          </w:tcPr>
          <w:p w:rsidRPr="00016CF6" w:rsidR="00016CF6" w:rsidP="007E6CB5" w:rsidRDefault="00016CF6" w14:paraId="0CA37754" w14:textId="77777777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:rsidTr="596AD07C" w14:paraId="1ECE2EAD" w14:textId="77777777">
        <w:tc>
          <w:tcPr>
            <w:tcW w:w="1101" w:type="dxa"/>
            <w:tcMar/>
          </w:tcPr>
          <w:p w:rsidRPr="008077ED" w:rsidR="00016CF6" w:rsidP="007E6CB5" w:rsidRDefault="00016CF6" w14:paraId="1A5D1F93" w14:textId="77777777">
            <w:pPr>
              <w:pStyle w:val="EPP-Comentario"/>
              <w:rPr>
                <w:i w:val="0"/>
                <w:iCs/>
                <w:color w:val="auto"/>
              </w:rPr>
            </w:pPr>
            <w:r w:rsidRPr="008077ED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3787" w:type="dxa"/>
            <w:tcMar/>
          </w:tcPr>
          <w:p w:rsidRPr="008077ED" w:rsidR="00016CF6" w:rsidP="596AD07C" w:rsidRDefault="008077ED" w14:paraId="01910D78" w14:textId="4A9915CD">
            <w:pPr>
              <w:pStyle w:val="EPP-Comentario"/>
              <w:rPr>
                <w:i w:val="0"/>
                <w:iCs w:val="0"/>
                <w:color w:val="auto"/>
              </w:rPr>
            </w:pPr>
            <w:r w:rsidRPr="596AD07C" w:rsidR="3FD10146">
              <w:rPr>
                <w:i w:val="0"/>
                <w:iCs w:val="0"/>
                <w:color w:val="auto"/>
              </w:rPr>
              <w:t xml:space="preserve">Cadastrar novos usuários com um email valido </w:t>
            </w:r>
          </w:p>
        </w:tc>
        <w:tc>
          <w:tcPr>
            <w:tcW w:w="2445" w:type="dxa"/>
            <w:tcMar/>
          </w:tcPr>
          <w:p w:rsidRPr="008077ED" w:rsidR="00016CF6" w:rsidP="596AD07C" w:rsidRDefault="008077ED" w14:paraId="34BE5783" w14:textId="5CAD2F9F">
            <w:pPr>
              <w:pStyle w:val="EPP-Comentario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96AD07C" w:rsidR="3FD10146">
              <w:rPr>
                <w:i w:val="0"/>
                <w:iCs w:val="0"/>
                <w:color w:val="auto"/>
              </w:rPr>
              <w:t>Email valido e senha</w:t>
            </w:r>
          </w:p>
        </w:tc>
        <w:tc>
          <w:tcPr>
            <w:tcW w:w="2445" w:type="dxa"/>
            <w:tcMar/>
          </w:tcPr>
          <w:p w:rsidRPr="008077ED" w:rsidR="00016CF6" w:rsidP="596AD07C" w:rsidRDefault="008077ED" w14:paraId="053008CC" w14:textId="49781F7D">
            <w:pPr>
              <w:pStyle w:val="EPP-Comentario"/>
              <w:rPr>
                <w:i w:val="0"/>
                <w:iCs w:val="0"/>
                <w:color w:val="auto"/>
              </w:rPr>
            </w:pPr>
            <w:r w:rsidRPr="596AD07C" w:rsidR="3FD10146">
              <w:rPr>
                <w:i w:val="0"/>
                <w:iCs w:val="0"/>
                <w:color w:val="auto"/>
              </w:rPr>
              <w:t>Autenticação do email e cadastro do usuario</w:t>
            </w:r>
          </w:p>
        </w:tc>
      </w:tr>
      <w:tr w:rsidR="00016CF6" w:rsidTr="596AD07C" w14:paraId="4051E612" w14:textId="77777777">
        <w:tc>
          <w:tcPr>
            <w:tcW w:w="1101" w:type="dxa"/>
            <w:tcMar/>
          </w:tcPr>
          <w:p w:rsidRPr="008077ED" w:rsidR="00016CF6" w:rsidP="007E6CB5" w:rsidRDefault="00096D0C" w14:paraId="66E15349" w14:textId="77777777">
            <w:pPr>
              <w:pStyle w:val="EPP-Comentario"/>
              <w:rPr>
                <w:i w:val="0"/>
                <w:iCs/>
                <w:color w:val="auto"/>
              </w:rPr>
            </w:pPr>
            <w:r w:rsidRPr="008077ED">
              <w:rPr>
                <w:i w:val="0"/>
                <w:iCs/>
                <w:color w:val="auto"/>
              </w:rPr>
              <w:t>02</w:t>
            </w:r>
          </w:p>
        </w:tc>
        <w:tc>
          <w:tcPr>
            <w:tcW w:w="3787" w:type="dxa"/>
            <w:tcMar/>
          </w:tcPr>
          <w:p w:rsidRPr="008077ED" w:rsidR="00016CF6" w:rsidP="596AD07C" w:rsidRDefault="00096D0C" w14:paraId="6D45150F" w14:textId="405A66A7">
            <w:pPr>
              <w:pStyle w:val="EPP-Comentario"/>
              <w:rPr>
                <w:i w:val="0"/>
                <w:iCs w:val="0"/>
                <w:color w:val="auto"/>
              </w:rPr>
            </w:pPr>
            <w:r w:rsidRPr="596AD07C" w:rsidR="393EE928">
              <w:rPr>
                <w:i w:val="0"/>
                <w:iCs w:val="0"/>
                <w:color w:val="auto"/>
              </w:rPr>
              <w:t>Usuári</w:t>
            </w:r>
            <w:r w:rsidRPr="596AD07C" w:rsidR="393EE928">
              <w:rPr>
                <w:i w:val="0"/>
                <w:iCs w:val="0"/>
                <w:color w:val="auto"/>
              </w:rPr>
              <w:t>o</w:t>
            </w:r>
            <w:r w:rsidRPr="596AD07C" w:rsidR="393EE928">
              <w:rPr>
                <w:i w:val="0"/>
                <w:iCs w:val="0"/>
                <w:color w:val="auto"/>
              </w:rPr>
              <w:t xml:space="preserve"> cadas</w:t>
            </w:r>
            <w:r w:rsidRPr="596AD07C" w:rsidR="393EE928">
              <w:rPr>
                <w:i w:val="0"/>
                <w:iCs w:val="0"/>
                <w:color w:val="auto"/>
              </w:rPr>
              <w:t>trado ter suas credenciais validadas e entrar na conta</w:t>
            </w:r>
          </w:p>
        </w:tc>
        <w:tc>
          <w:tcPr>
            <w:tcW w:w="2445" w:type="dxa"/>
            <w:tcMar/>
          </w:tcPr>
          <w:p w:rsidRPr="008077ED" w:rsidR="00016CF6" w:rsidP="596AD07C" w:rsidRDefault="008077ED" w14:paraId="0E45DA70" w14:textId="0FAFD1FF">
            <w:pPr>
              <w:pStyle w:val="EPP-Comentario"/>
              <w:rPr>
                <w:i w:val="0"/>
                <w:iCs w:val="0"/>
                <w:color w:val="auto"/>
              </w:rPr>
            </w:pPr>
            <w:r w:rsidRPr="596AD07C" w:rsidR="393EE928">
              <w:rPr>
                <w:i w:val="0"/>
                <w:iCs w:val="0"/>
                <w:color w:val="auto"/>
              </w:rPr>
              <w:t>Email e senha validados e cadastrados</w:t>
            </w:r>
          </w:p>
        </w:tc>
        <w:tc>
          <w:tcPr>
            <w:tcW w:w="2445" w:type="dxa"/>
            <w:tcMar/>
          </w:tcPr>
          <w:p w:rsidRPr="008077ED" w:rsidR="00016CF6" w:rsidP="596AD07C" w:rsidRDefault="008077ED" w14:paraId="28D9A313" w14:textId="4454F666">
            <w:pPr>
              <w:pStyle w:val="EPP-Comentario"/>
              <w:rPr>
                <w:i w:val="0"/>
                <w:iCs w:val="0"/>
                <w:color w:val="auto"/>
              </w:rPr>
            </w:pPr>
            <w:r w:rsidRPr="596AD07C" w:rsidR="393EE928">
              <w:rPr>
                <w:i w:val="0"/>
                <w:iCs w:val="0"/>
                <w:color w:val="auto"/>
              </w:rPr>
              <w:t>Acesso a conta</w:t>
            </w:r>
          </w:p>
        </w:tc>
      </w:tr>
      <w:tr w:rsidR="00016CF6" w:rsidTr="596AD07C" w14:paraId="526A137D" w14:textId="77777777">
        <w:tc>
          <w:tcPr>
            <w:tcW w:w="1101" w:type="dxa"/>
            <w:tcMar/>
          </w:tcPr>
          <w:p w:rsidR="00016CF6" w:rsidP="007E6CB5" w:rsidRDefault="00016CF6" w14:paraId="20F41609" w14:textId="77777777">
            <w:pPr>
              <w:pStyle w:val="EPP-Comentario"/>
            </w:pPr>
          </w:p>
        </w:tc>
        <w:tc>
          <w:tcPr>
            <w:tcW w:w="3787" w:type="dxa"/>
            <w:tcMar/>
          </w:tcPr>
          <w:p w:rsidR="00016CF6" w:rsidP="007E6CB5" w:rsidRDefault="00016CF6" w14:paraId="4EFE1469" w14:textId="77777777">
            <w:pPr>
              <w:pStyle w:val="EPP-Comentario"/>
            </w:pPr>
          </w:p>
        </w:tc>
        <w:tc>
          <w:tcPr>
            <w:tcW w:w="2445" w:type="dxa"/>
            <w:tcMar/>
          </w:tcPr>
          <w:p w:rsidR="00016CF6" w:rsidP="007E6CB5" w:rsidRDefault="00016CF6" w14:paraId="0461E261" w14:textId="77777777">
            <w:pPr>
              <w:pStyle w:val="EPP-Comentario"/>
            </w:pPr>
          </w:p>
        </w:tc>
        <w:tc>
          <w:tcPr>
            <w:tcW w:w="2445" w:type="dxa"/>
            <w:tcMar/>
          </w:tcPr>
          <w:p w:rsidR="00016CF6" w:rsidP="007E6CB5" w:rsidRDefault="00016CF6" w14:paraId="3A365BBC" w14:textId="77777777">
            <w:pPr>
              <w:pStyle w:val="EPP-Comentario"/>
            </w:pPr>
          </w:p>
        </w:tc>
      </w:tr>
    </w:tbl>
    <w:p w:rsidR="00016CF6" w:rsidP="007E6CB5" w:rsidRDefault="00016CF6" w14:paraId="4A7A743B" w14:textId="77777777">
      <w:pPr>
        <w:pStyle w:val="EPP-Comentario"/>
      </w:pPr>
    </w:p>
    <w:p w:rsidR="0033170C" w:rsidP="596AD07C" w:rsidRDefault="0033170C" w14:paraId="56C9E2C2" w14:textId="77777777">
      <w:pPr>
        <w:pStyle w:val="EPP-Seonivel1"/>
        <w:numPr>
          <w:ilvl w:val="0"/>
          <w:numId w:val="0"/>
        </w:numPr>
      </w:pPr>
      <w:r w:rsidR="4319656C">
        <w:rPr/>
        <w:t>tEM PROTÓTIPO?</w:t>
      </w:r>
    </w:p>
    <w:p w:rsidRPr="0095276A" w:rsidR="0033170C" w:rsidP="596AD07C" w:rsidRDefault="0033170C" w14:paraId="49FC1CEB" w14:textId="2D5457DB">
      <w:pPr>
        <w:pStyle w:val="EPP-Cabealh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FF"/>
          <w:sz w:val="20"/>
          <w:szCs w:val="20"/>
          <w:u w:val="single"/>
          <w:lang w:val="pt-PT"/>
        </w:rPr>
      </w:pPr>
      <w:r w:rsidRPr="596AD07C" w:rsidR="685F4053">
        <w:rPr>
          <w:noProof w:val="0"/>
          <w:lang w:val="pt-BR"/>
        </w:rPr>
        <w:t xml:space="preserve">O </w:t>
      </w:r>
      <w:r w:rsidRPr="596AD07C" w:rsidR="685F4053">
        <w:rPr>
          <w:noProof w:val="0"/>
          <w:lang w:val="pt-PT"/>
        </w:rPr>
        <w:t>projeto não possui um protótipo</w:t>
      </w:r>
      <w:r w:rsidRPr="596AD07C" w:rsidR="032CCF56">
        <w:rPr>
          <w:noProof w:val="0"/>
          <w:lang w:val="pt-PT"/>
        </w:rPr>
        <w:t>.</w:t>
      </w:r>
    </w:p>
    <w:p w:rsidRPr="0095276A" w:rsidR="0033170C" w:rsidP="596AD07C" w:rsidRDefault="0033170C" w14:paraId="6EB56C0C" w14:textId="12C6B0DA">
      <w:pPr>
        <w:jc w:val="left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FF"/>
          <w:sz w:val="20"/>
          <w:szCs w:val="20"/>
          <w:lang w:val="pt-PT"/>
        </w:rPr>
      </w:pPr>
    </w:p>
    <w:p w:rsidRPr="0095276A" w:rsidR="0033170C" w:rsidP="596AD07C" w:rsidRDefault="0033170C" w14:paraId="1A0D18D3" w14:textId="02039597">
      <w:pPr>
        <w:pStyle w:val="EPP-Comentario"/>
        <w:rPr>
          <w:i w:val="0"/>
          <w:iCs w:val="0"/>
          <w:sz w:val="24"/>
          <w:szCs w:val="24"/>
        </w:rPr>
      </w:pPr>
    </w:p>
    <w:sectPr w:rsidRPr="0095276A" w:rsidR="0033170C">
      <w:headerReference w:type="default" r:id="rId7"/>
      <w:footerReference w:type="default" r:id="rId8"/>
      <w:pgSz w:w="11907" w:h="16840" w:orient="portrait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5652" w:rsidRDefault="00EE5652" w14:paraId="488F43F5" w14:textId="77777777">
      <w:r>
        <w:separator/>
      </w:r>
    </w:p>
  </w:endnote>
  <w:endnote w:type="continuationSeparator" w:id="0">
    <w:p w:rsidR="00EE5652" w:rsidRDefault="00EE5652" w14:paraId="121C542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4266" w:rsidRDefault="00FB4266" w14:paraId="76D30873" w14:textId="77777777">
    <w:pPr>
      <w:pStyle w:val="Rodap"/>
    </w:pPr>
  </w:p>
  <w:tbl>
    <w:tblPr>
      <w:tblW w:w="9710" w:type="dxa"/>
      <w:tblInd w:w="70" w:type="dxa"/>
      <w:tblBorders>
        <w:top w:val="single" w:color="auto" w:sz="1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43294317" w14:textId="77777777">
      <w:trPr>
        <w:cantSplit/>
      </w:trPr>
      <w:tc>
        <w:tcPr>
          <w:tcW w:w="6300" w:type="dxa"/>
        </w:tcPr>
        <w:p w:rsidR="00FB4266" w:rsidP="007E6CB5" w:rsidRDefault="00EE5652" w14:paraId="18F817D9" w14:textId="77777777">
          <w:pPr>
            <w:pStyle w:val="EPP-Cabealho"/>
          </w:pPr>
          <w:sdt>
            <w:sdtPr>
              <w:alias w:val="Gestor"/>
              <w:tag w:val=""/>
              <w:id w:val="-183205528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&lt;Sigla do Projeto&gt; - &lt;Nome do Projeto&gt;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:rsidR="00FB4266" w:rsidP="007E6CB5" w:rsidRDefault="00375F64" w14:paraId="00B791D0" w14:textId="77777777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P="007E6CB5" w:rsidRDefault="00375F64" w14:paraId="1D6191F6" w14:textId="77777777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:rsidR="00FB4266" w:rsidP="0069452F" w:rsidRDefault="0069452F" w14:paraId="20FF9B97" w14:textId="77777777">
    <w:pPr>
      <w:jc w:val="right"/>
    </w:pPr>
    <w:proofErr w:type="spellStart"/>
    <w:r>
      <w:t>vs</w:t>
    </w:r>
    <w:proofErr w:type="spellEnd"/>
    <w:r>
      <w:t xml:space="preserve">: </w:t>
    </w:r>
    <w:r w:rsidR="00EE5652">
      <w:fldChar w:fldCharType="begin"/>
    </w:r>
    <w:r w:rsidR="00EE5652">
      <w:instrText xml:space="preserve"> DOCPROPERTY  "Versão Modelo"  \* MERGEFORMAT </w:instrText>
    </w:r>
    <w:r w:rsidR="00EE5652">
      <w:fldChar w:fldCharType="separate"/>
    </w:r>
    <w:r w:rsidR="0095276A">
      <w:t>1</w:t>
    </w:r>
    <w:r w:rsidR="00EE565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5652" w:rsidRDefault="00EE5652" w14:paraId="48A1E008" w14:textId="77777777">
      <w:r>
        <w:separator/>
      </w:r>
    </w:p>
  </w:footnote>
  <w:footnote w:type="continuationSeparator" w:id="0">
    <w:p w:rsidR="00EE5652" w:rsidRDefault="00EE5652" w14:paraId="2F70627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color="auto" w:sz="1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3B254990" w14:textId="77777777">
      <w:trPr>
        <w:cantSplit/>
      </w:trPr>
      <w:tc>
        <w:tcPr>
          <w:tcW w:w="1440" w:type="dxa"/>
          <w:tcBorders>
            <w:bottom w:val="single" w:color="auto" w:sz="12" w:space="0"/>
          </w:tcBorders>
          <w:vAlign w:val="center"/>
        </w:tcPr>
        <w:p w:rsidR="00FB4266" w:rsidP="007E6CB5" w:rsidRDefault="00375F64" w14:paraId="629CA593" w14:textId="77777777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P="007E6CB5" w:rsidRDefault="004B1997" w14:paraId="2E88E56D" w14:textId="77777777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&lt;Nr&gt;-&lt;Historia de Usuario&gt;</w:t>
              </w:r>
            </w:p>
          </w:tc>
        </w:sdtContent>
      </w:sdt>
      <w:tc>
        <w:tcPr>
          <w:tcW w:w="1440" w:type="dxa"/>
          <w:vAlign w:val="center"/>
        </w:tcPr>
        <w:p w:rsidR="00FB4266" w:rsidP="007E6CB5" w:rsidRDefault="00FB4266" w14:paraId="54D64516" w14:textId="77777777">
          <w:pPr>
            <w:pStyle w:val="EPP-Cabealho"/>
            <w:rPr>
              <w:b/>
            </w:rPr>
          </w:pPr>
        </w:p>
      </w:tc>
    </w:tr>
  </w:tbl>
  <w:p w:rsidR="00FB4266" w:rsidRDefault="00FB4266" w14:paraId="2083FAB9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6A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33170C"/>
    <w:rsid w:val="00366AC2"/>
    <w:rsid w:val="00375F64"/>
    <w:rsid w:val="00442A5D"/>
    <w:rsid w:val="00453FD0"/>
    <w:rsid w:val="0049456B"/>
    <w:rsid w:val="004B1997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077ED"/>
    <w:rsid w:val="008202EF"/>
    <w:rsid w:val="0082433C"/>
    <w:rsid w:val="00824D94"/>
    <w:rsid w:val="00841EC0"/>
    <w:rsid w:val="0095276A"/>
    <w:rsid w:val="009A6367"/>
    <w:rsid w:val="009B0E25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EE5652"/>
    <w:rsid w:val="00F86AAC"/>
    <w:rsid w:val="00FB4266"/>
    <w:rsid w:val="00FD2D12"/>
    <w:rsid w:val="032CCF56"/>
    <w:rsid w:val="03BF5A06"/>
    <w:rsid w:val="0A6CF0A6"/>
    <w:rsid w:val="0B753135"/>
    <w:rsid w:val="0D03F476"/>
    <w:rsid w:val="0E603C8D"/>
    <w:rsid w:val="124C5794"/>
    <w:rsid w:val="183FD44F"/>
    <w:rsid w:val="191CB0FF"/>
    <w:rsid w:val="19DBCEA3"/>
    <w:rsid w:val="1EC66E89"/>
    <w:rsid w:val="2379E8AB"/>
    <w:rsid w:val="23DE74E9"/>
    <w:rsid w:val="23F0F789"/>
    <w:rsid w:val="2BD6F39A"/>
    <w:rsid w:val="2FEEB8EA"/>
    <w:rsid w:val="301D3286"/>
    <w:rsid w:val="3398E6EB"/>
    <w:rsid w:val="35F1338A"/>
    <w:rsid w:val="37FAE819"/>
    <w:rsid w:val="393EE928"/>
    <w:rsid w:val="3998316E"/>
    <w:rsid w:val="3B02C417"/>
    <w:rsid w:val="3F1E56CF"/>
    <w:rsid w:val="3FD10146"/>
    <w:rsid w:val="3FDE67E8"/>
    <w:rsid w:val="4319656C"/>
    <w:rsid w:val="483D3C1B"/>
    <w:rsid w:val="4F1C542A"/>
    <w:rsid w:val="51448237"/>
    <w:rsid w:val="517EEFEC"/>
    <w:rsid w:val="548ECB29"/>
    <w:rsid w:val="596AD07C"/>
    <w:rsid w:val="5AB86832"/>
    <w:rsid w:val="630E0277"/>
    <w:rsid w:val="685F4053"/>
    <w:rsid w:val="6A003C0C"/>
    <w:rsid w:val="6EEB4CE5"/>
    <w:rsid w:val="6F85E944"/>
    <w:rsid w:val="6FC66CC2"/>
    <w:rsid w:val="752CCFE1"/>
    <w:rsid w:val="77FEFDB6"/>
    <w:rsid w:val="784C3ED0"/>
    <w:rsid w:val="7ACC06EC"/>
    <w:rsid w:val="7D1C0924"/>
    <w:rsid w:val="7D545572"/>
    <w:rsid w:val="7E4F0CB2"/>
    <w:rsid w:val="7ECEE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861C77"/>
  <w15:docId w15:val="{1B2AF4FC-F20F-4DBA-865C-A569F906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BodyText" w:customStyle="1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Instruo" w:customStyle="1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styleId="infoblue" w:customStyle="1">
    <w:name w:val="infoblue"/>
    <w:basedOn w:val="Normal"/>
    <w:pPr>
      <w:spacing w:after="120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abletext" w:customStyle="1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styleId="RodapChar" w:customStyle="1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styleId="EPP-Seonivel1" w:customStyle="1">
    <w:name w:val="EPP-Seção nivel 1"/>
    <w:basedOn w:val="Ttulo1"/>
    <w:link w:val="EPP-Seonivel1Carcter"/>
    <w:qFormat/>
    <w:rsid w:val="005C2EBC"/>
  </w:style>
  <w:style w:type="paragraph" w:styleId="EPP-Seonivel2" w:customStyle="1">
    <w:name w:val="EPP-Seção nivel 2"/>
    <w:basedOn w:val="Ttulo2"/>
    <w:link w:val="EPP-Seonivel2Carcter"/>
    <w:qFormat/>
    <w:rsid w:val="005C2EBC"/>
  </w:style>
  <w:style w:type="character" w:styleId="Ttulo1Char" w:customStyle="1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styleId="EPP-Seonivel1Carcter" w:customStyle="1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styleId="EPP-Seonivel3" w:customStyle="1">
    <w:name w:val="EPP-Seção nivel 3"/>
    <w:basedOn w:val="Ttulo3"/>
    <w:link w:val="EPP-Seonivel3Carcter"/>
    <w:qFormat/>
    <w:rsid w:val="005C2EBC"/>
  </w:style>
  <w:style w:type="character" w:styleId="Ttulo2Char" w:customStyle="1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styleId="EPP-Seonivel2Carcter" w:customStyle="1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styleId="EPP-Comentario" w:customStyle="1">
    <w:name w:val="EPP-Comentario"/>
    <w:basedOn w:val="Instruo"/>
    <w:link w:val="EPP-ComentarioCarcter"/>
    <w:qFormat/>
    <w:rsid w:val="005C2EBC"/>
    <w:rPr>
      <w:lang w:val="pt-PT"/>
    </w:rPr>
  </w:style>
  <w:style w:type="character" w:styleId="Ttulo3Char" w:customStyle="1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styleId="EPP-Seonivel3Carcter" w:customStyle="1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styleId="EPP-Titulo" w:customStyle="1">
    <w:name w:val="EPP-Titulo"/>
    <w:basedOn w:val="Ttulo"/>
    <w:link w:val="EPP-TituloCarcter"/>
    <w:qFormat/>
    <w:rsid w:val="005C2EBC"/>
    <w:pPr>
      <w:jc w:val="center"/>
    </w:pPr>
  </w:style>
  <w:style w:type="character" w:styleId="InstruoCarcter" w:customStyle="1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styleId="EPP-ComentarioCarcter" w:customStyle="1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styleId="EPP-TextoNormal" w:customStyle="1">
    <w:name w:val="EPP-Texto Normal"/>
    <w:basedOn w:val="Normal"/>
    <w:link w:val="EPP-TextoNormalCarcter"/>
    <w:qFormat/>
    <w:rsid w:val="005C2EBC"/>
    <w:rPr>
      <w:lang w:val="pt-PT"/>
    </w:rPr>
  </w:style>
  <w:style w:type="character" w:styleId="TtuloChar" w:customStyle="1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styleId="EPP-TituloCarcter" w:customStyle="1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styleId="EPP-Cabealho" w:customStyle="1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styleId="EPP-TextoNormalCarcter" w:customStyle="1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styleId="EPP-CabealhoCarcter" w:customStyle="1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styleId="PargrafodaListaChar" w:customStyle="1">
    <w:name w:val="Parágrafo da Lista Char"/>
    <w:link w:val="PargrafodaLista"/>
    <w:uiPriority w:val="34"/>
    <w:rsid w:val="009A6367"/>
    <w:rPr>
      <w:rFonts w:ascii="Arial" w:hAnsi="Arial" w:eastAsia="Calibri"/>
      <w:szCs w:val="22"/>
      <w:lang w:eastAsia="ar-SA"/>
    </w:rPr>
  </w:style>
  <w:style w:type="paragraph" w:styleId="EPP-Passosfluxo" w:customStyle="1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styleId="EPP-Fluxotitulo" w:customStyle="1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styleId="EPP-PassosfluxoCarcter" w:customStyle="1">
    <w:name w:val="EPP-Passos fluxo Carácter"/>
    <w:basedOn w:val="PargrafodaListaChar"/>
    <w:link w:val="EPP-Passosfluxo"/>
    <w:rsid w:val="00D60B3D"/>
    <w:rPr>
      <w:rFonts w:ascii="Arial" w:hAnsi="Arial" w:eastAsia="Calibri"/>
      <w:szCs w:val="22"/>
      <w:lang w:eastAsia="en-US"/>
    </w:rPr>
  </w:style>
  <w:style w:type="paragraph" w:styleId="EPP-Fluxopassos" w:customStyle="1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styleId="EPP-FluxotituloCarcter" w:customStyle="1">
    <w:name w:val="EPP-Fluxo titulo Carácter"/>
    <w:basedOn w:val="PargrafodaListaChar"/>
    <w:link w:val="EPP-Fluxotitulo"/>
    <w:rsid w:val="00D60B3D"/>
    <w:rPr>
      <w:rFonts w:ascii="Verdana" w:hAnsi="Verdana" w:eastAsia="Calibri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styleId="EPP-FluxopassosCarcter" w:customStyle="1">
    <w:name w:val="EPP-Fluxo passos Carácter"/>
    <w:basedOn w:val="PargrafodaListaChar"/>
    <w:link w:val="EPP-Fluxopassos"/>
    <w:rsid w:val="00D60B3D"/>
    <w:rPr>
      <w:rFonts w:ascii="Arial" w:hAnsi="Arial" w:eastAsia="Calibri"/>
      <w:szCs w:val="22"/>
      <w:lang w:val="pt-PT" w:eastAsia="en-US"/>
    </w:rPr>
  </w:style>
  <w:style w:type="character" w:styleId="CitaoChar" w:customStyle="1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 - Historia de Usuario</ap:Template>
  <ap:Application>Microsoft Word for the web</ap:Application>
  <ap:DocSecurity>0</ap:DocSecurity>
  <ap:ScaleCrop>false</ap:ScaleCrop>
  <ap:Manager>&lt;Sigla do Projeto&gt; - &lt;Nome do Projeto&gt;</ap:Manager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&lt;Nr&gt;-&lt;Historia de Usuario&gt;</dc:title>
  <dc:subject>Versão &lt;X&gt;</dc:subject>
  <dc:creator>Guilherme Falcão</dc:creator>
  <lastModifiedBy>Rafaella Calocini</lastModifiedBy>
  <revision>2</revision>
  <lastPrinted>2005-05-05T18:34:00.0000000Z</lastPrinted>
  <dcterms:created xsi:type="dcterms:W3CDTF">2024-10-20T15:43:00.0000000Z</dcterms:created>
  <dcterms:modified xsi:type="dcterms:W3CDTF">2024-12-11T18:29:06.1987083Z</dcterms:modified>
  <version>1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