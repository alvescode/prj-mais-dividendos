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95276A" w:rsidR="0095276A" w:rsidP="004B1997" w:rsidRDefault="004B1997" w14:paraId="04EF9CF0" w14:textId="77777777">
      <w:pPr>
        <w:pStyle w:val="EPP-Seonivel1"/>
        <w:rPr>
          <w:lang w:val="pt-PT"/>
        </w:rPr>
      </w:pPr>
      <w:bookmarkStart w:name="_Toc464633893" w:id="0"/>
      <w:r>
        <w:t xml:space="preserve">caso de uso: </w:t>
      </w:r>
      <w:r w:rsidR="0095276A">
        <w:t xml:space="preserve"> </w:t>
      </w:r>
    </w:p>
    <w:p w:rsidRPr="004B1997" w:rsidR="004B1997" w:rsidP="0095276A" w:rsidRDefault="0095276A" w14:paraId="32E5F84F" w14:textId="2F1965A0">
      <w:pPr>
        <w:pStyle w:val="EPP-Seonivel1"/>
        <w:numPr>
          <w:ilvl w:val="0"/>
          <w:numId w:val="0"/>
        </w:numPr>
        <w:ind w:left="432"/>
        <w:rPr>
          <w:lang w:val="pt-PT"/>
        </w:rPr>
      </w:pPr>
      <w:r w:rsidR="60EADA52">
        <w:rPr>
          <w:b w:val="0"/>
          <w:bCs w:val="0"/>
          <w:caps w:val="0"/>
          <w:smallCaps w:val="0"/>
        </w:rPr>
        <w:t xml:space="preserve">UC01 - </w:t>
      </w:r>
      <w:r w:rsidR="0095276A">
        <w:rPr>
          <w:b w:val="0"/>
          <w:bCs w:val="0"/>
          <w:caps w:val="0"/>
          <w:smallCaps w:val="0"/>
        </w:rPr>
        <w:t>Consulta de informações limitadas de ações</w:t>
      </w:r>
      <w:r w:rsidR="445E5B4B">
        <w:rPr>
          <w:b w:val="0"/>
          <w:bCs w:val="0"/>
          <w:caps w:val="0"/>
          <w:smallCaps w:val="0"/>
        </w:rPr>
        <w:t>.</w:t>
      </w:r>
    </w:p>
    <w:p w:rsidR="004B1997" w:rsidP="03BF5A06" w:rsidRDefault="004B1997" w14:paraId="3B73C338" w14:textId="2456DDF7">
      <w:pPr>
        <w:pStyle w:val="EPP-Seonivel1"/>
        <w:numPr>
          <w:ilvl w:val="0"/>
          <w:numId w:val="0"/>
        </w:numPr>
        <w:rPr>
          <w:b w:val="0"/>
          <w:bCs w:val="0"/>
        </w:rPr>
      </w:pPr>
      <w:r w:rsidR="004B1997">
        <w:rPr/>
        <w:t xml:space="preserve">número da </w:t>
      </w:r>
      <w:r w:rsidR="004B1997">
        <w:rPr/>
        <w:t>historia</w:t>
      </w:r>
      <w:r w:rsidR="004B1997">
        <w:rPr/>
        <w:t xml:space="preserve">: </w:t>
      </w:r>
    </w:p>
    <w:p w:rsidR="1BDE5797" w:rsidP="03BF5A06" w:rsidRDefault="1BDE5797" w14:paraId="65800B8F" w14:textId="0197B343">
      <w:pPr>
        <w:pStyle w:val="EPP-Passosfluxo"/>
        <w:numPr>
          <w:ilvl w:val="0"/>
          <w:numId w:val="0"/>
        </w:numPr>
        <w:ind w:left="708"/>
      </w:pPr>
      <w:r w:rsidR="1BDE5797">
        <w:rPr/>
        <w:t>História Um.</w:t>
      </w:r>
    </w:p>
    <w:p w:rsidR="00AF2C6E" w:rsidP="03BF5A06" w:rsidRDefault="00AF2C6E" w14:paraId="6B292B08" w14:textId="0DF6F442">
      <w:pPr>
        <w:pStyle w:val="EPP-Seonivel1"/>
        <w:numPr>
          <w:ilvl w:val="0"/>
          <w:numId w:val="0"/>
        </w:numPr>
        <w:rPr>
          <w:b w:val="0"/>
          <w:bCs w:val="0"/>
          <w:caps w:val="0"/>
          <w:smallCaps w:val="0"/>
        </w:rPr>
      </w:pPr>
      <w:r w:rsidR="00AF2C6E">
        <w:rPr/>
        <w:t>estimativa:</w:t>
      </w:r>
      <w:r w:rsidR="0095276A">
        <w:rPr/>
        <w:t xml:space="preserve"> </w:t>
      </w:r>
    </w:p>
    <w:p w:rsidR="4EB9F49B" w:rsidP="03BF5A06" w:rsidRDefault="4EB9F49B" w14:paraId="51AFE61A" w14:textId="6375A7E2">
      <w:pPr>
        <w:pStyle w:val="EPP-Fluxopassos"/>
        <w:numPr>
          <w:ilvl w:val="0"/>
          <w:numId w:val="0"/>
        </w:numPr>
        <w:ind w:left="708"/>
        <w:rPr>
          <w:lang w:val="es-ES"/>
        </w:rPr>
      </w:pPr>
      <w:r w:rsidRPr="03BF5A06" w:rsidR="4EB9F49B">
        <w:rPr>
          <w:lang w:val="es-ES"/>
        </w:rPr>
        <w:t>12 horas para modelar, implementar e testar unitariamente</w:t>
      </w:r>
      <w:r w:rsidRPr="03BF5A06" w:rsidR="2D26DD24">
        <w:rPr>
          <w:lang w:val="es-ES"/>
        </w:rPr>
        <w:t xml:space="preserve"> a UC01.</w:t>
      </w:r>
    </w:p>
    <w:p w:rsidR="0095276A" w:rsidP="0095276A" w:rsidRDefault="00375F64" w14:paraId="3208EF43" w14:textId="77777777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bookmarkStart w:name="_Toc464633894" w:id="1"/>
      <w:proofErr w:type="gramEnd"/>
    </w:p>
    <w:p w:rsidRPr="0095276A" w:rsidR="0095276A" w:rsidP="0095276A" w:rsidRDefault="0095276A" w14:paraId="0AFAD7B7" w14:textId="186CB28D">
      <w:pPr>
        <w:pStyle w:val="EPP-Seonivel1"/>
        <w:numPr>
          <w:ilvl w:val="0"/>
          <w:numId w:val="0"/>
        </w:numPr>
        <w:ind w:left="432" w:firstLine="276"/>
      </w:pPr>
      <w:r>
        <w:rPr>
          <w:b w:val="0"/>
          <w:bCs/>
          <w:caps w:val="0"/>
        </w:rPr>
        <w:t>C</w:t>
      </w:r>
      <w:r w:rsidRPr="0095276A">
        <w:rPr>
          <w:b w:val="0"/>
          <w:bCs/>
          <w:caps w:val="0"/>
        </w:rPr>
        <w:t>omo um usuário cadastrado, eu quero consultar informações limitadas sobre ações, para ter uma visão preliminar antes de acessar mais detalhes</w:t>
      </w:r>
    </w:p>
    <w:p w:rsidR="00016CF6" w:rsidP="00016CF6" w:rsidRDefault="004B1997" w14:paraId="20839812" w14:textId="77777777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="00016CF6" w:rsidP="00016CF6" w:rsidRDefault="00016CF6" w14:paraId="6F250B2A" w14:textId="77777777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95276A">
        <w:rPr>
          <w:iCs/>
          <w:color w:val="000000" w:themeColor="text1"/>
        </w:rPr>
        <w:t>Usuário estar logado.</w:t>
      </w:r>
    </w:p>
    <w:p w:rsidR="00016CF6" w:rsidP="00016CF6" w:rsidRDefault="00016CF6" w14:paraId="7B2A3E65" w14:textId="77777777">
      <w:pPr>
        <w:pStyle w:val="EPP-Cabealho"/>
        <w:jc w:val="left"/>
      </w:pPr>
    </w:p>
    <w:p w:rsidR="001636B5" w:rsidP="00016CF6" w:rsidRDefault="00016CF6" w14:paraId="1EA89783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6"/>
        <w:gridCol w:w="2387"/>
        <w:gridCol w:w="2400"/>
      </w:tblGrid>
      <w:tr w:rsidRPr="00016CF6" w:rsidR="00016CF6" w:rsidTr="00016CF6" w14:paraId="762591F3" w14:textId="77777777">
        <w:tc>
          <w:tcPr>
            <w:tcW w:w="1101" w:type="dxa"/>
          </w:tcPr>
          <w:p w:rsidRPr="00016CF6" w:rsidR="00016CF6" w:rsidP="007E6CB5" w:rsidRDefault="00016CF6" w14:paraId="44C948F1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:rsidRPr="00016CF6" w:rsidR="00016CF6" w:rsidP="007E6CB5" w:rsidRDefault="00016CF6" w14:paraId="790022E9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:rsidRPr="00016CF6" w:rsidR="00016CF6" w:rsidP="007E6CB5" w:rsidRDefault="00016CF6" w14:paraId="15482AED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:rsidRPr="00016CF6" w:rsidR="00016CF6" w:rsidP="007E6CB5" w:rsidRDefault="00016CF6" w14:paraId="0CA37754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:rsidTr="00016CF6" w14:paraId="1ECE2EAD" w14:textId="77777777">
        <w:tc>
          <w:tcPr>
            <w:tcW w:w="1101" w:type="dxa"/>
          </w:tcPr>
          <w:p w:rsidRPr="008077ED" w:rsidR="00016CF6" w:rsidP="007E6CB5" w:rsidRDefault="00016CF6" w14:paraId="1A5D1F93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:rsidRPr="008077ED" w:rsidR="00016CF6" w:rsidP="007E6CB5" w:rsidRDefault="008077ED" w14:paraId="01910D78" w14:textId="1676ECFA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Consultar informações limitadas de ações</w:t>
            </w:r>
          </w:p>
        </w:tc>
        <w:tc>
          <w:tcPr>
            <w:tcW w:w="2445" w:type="dxa"/>
          </w:tcPr>
          <w:p w:rsidRPr="008077ED" w:rsidR="00016CF6" w:rsidP="007E6CB5" w:rsidRDefault="008077ED" w14:paraId="34BE5783" w14:textId="2556DAF1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Código da ação</w:t>
            </w:r>
          </w:p>
        </w:tc>
        <w:tc>
          <w:tcPr>
            <w:tcW w:w="2445" w:type="dxa"/>
          </w:tcPr>
          <w:p w:rsidRPr="008077ED" w:rsidR="00016CF6" w:rsidP="007E6CB5" w:rsidRDefault="008077ED" w14:paraId="053008CC" w14:textId="41089A4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Informações limitadas exibidas corretamente </w:t>
            </w:r>
          </w:p>
        </w:tc>
      </w:tr>
      <w:tr w:rsidR="00016CF6" w:rsidTr="00016CF6" w14:paraId="4051E612" w14:textId="77777777">
        <w:tc>
          <w:tcPr>
            <w:tcW w:w="1101" w:type="dxa"/>
          </w:tcPr>
          <w:p w:rsidRPr="008077ED" w:rsidR="00016CF6" w:rsidP="007E6CB5" w:rsidRDefault="00096D0C" w14:paraId="66E15349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:rsidRPr="008077ED" w:rsidR="00016CF6" w:rsidP="007E6CB5" w:rsidRDefault="00096D0C" w14:paraId="6D45150F" w14:textId="40BE937C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C</w:t>
            </w:r>
            <w:r w:rsidR="008077ED">
              <w:rPr>
                <w:i w:val="0"/>
                <w:iCs/>
                <w:color w:val="auto"/>
              </w:rPr>
              <w:t>onsultar informações com filtros</w:t>
            </w:r>
          </w:p>
        </w:tc>
        <w:tc>
          <w:tcPr>
            <w:tcW w:w="2445" w:type="dxa"/>
          </w:tcPr>
          <w:p w:rsidRPr="008077ED" w:rsidR="00016CF6" w:rsidP="007E6CB5" w:rsidRDefault="008077ED" w14:paraId="0E45DA70" w14:textId="32DC5CB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Aplicar filtros de ações</w:t>
            </w:r>
          </w:p>
        </w:tc>
        <w:tc>
          <w:tcPr>
            <w:tcW w:w="2445" w:type="dxa"/>
          </w:tcPr>
          <w:p w:rsidRPr="008077ED" w:rsidR="00016CF6" w:rsidP="007E6CB5" w:rsidRDefault="008077ED" w14:paraId="28D9A313" w14:textId="2D27C7A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Filtragem de informações realizada com sucesso </w:t>
            </w:r>
          </w:p>
        </w:tc>
      </w:tr>
      <w:tr w:rsidR="00016CF6" w:rsidTr="00016CF6" w14:paraId="526A137D" w14:textId="77777777">
        <w:tc>
          <w:tcPr>
            <w:tcW w:w="1101" w:type="dxa"/>
          </w:tcPr>
          <w:p w:rsidR="00016CF6" w:rsidP="007E6CB5" w:rsidRDefault="00016CF6" w14:paraId="20F41609" w14:textId="77777777">
            <w:pPr>
              <w:pStyle w:val="EPP-Comentario"/>
            </w:pPr>
          </w:p>
        </w:tc>
        <w:tc>
          <w:tcPr>
            <w:tcW w:w="3787" w:type="dxa"/>
          </w:tcPr>
          <w:p w:rsidR="00016CF6" w:rsidP="007E6CB5" w:rsidRDefault="00016CF6" w14:paraId="4EFE1469" w14:textId="77777777">
            <w:pPr>
              <w:pStyle w:val="EPP-Comentario"/>
            </w:pPr>
          </w:p>
        </w:tc>
        <w:tc>
          <w:tcPr>
            <w:tcW w:w="2445" w:type="dxa"/>
          </w:tcPr>
          <w:p w:rsidR="00016CF6" w:rsidP="007E6CB5" w:rsidRDefault="00016CF6" w14:paraId="0461E261" w14:textId="77777777">
            <w:pPr>
              <w:pStyle w:val="EPP-Comentario"/>
            </w:pPr>
          </w:p>
        </w:tc>
        <w:tc>
          <w:tcPr>
            <w:tcW w:w="2445" w:type="dxa"/>
          </w:tcPr>
          <w:p w:rsidR="00016CF6" w:rsidP="007E6CB5" w:rsidRDefault="00016CF6" w14:paraId="3A365BBC" w14:textId="77777777">
            <w:pPr>
              <w:pStyle w:val="EPP-Comentario"/>
            </w:pPr>
          </w:p>
        </w:tc>
      </w:tr>
    </w:tbl>
    <w:p w:rsidR="00016CF6" w:rsidP="007E6CB5" w:rsidRDefault="00016CF6" w14:paraId="4A7A743B" w14:textId="77777777">
      <w:pPr>
        <w:pStyle w:val="EPP-Comentario"/>
      </w:pPr>
    </w:p>
    <w:p w:rsidR="0033170C" w:rsidP="03BF5A06" w:rsidRDefault="0033170C" w14:paraId="56C9E2C2" w14:textId="77777777">
      <w:pPr>
        <w:pStyle w:val="EPP-Seonivel1"/>
        <w:numPr>
          <w:ilvl w:val="0"/>
          <w:numId w:val="0"/>
        </w:numPr>
      </w:pPr>
      <w:r w:rsidR="0033170C">
        <w:rPr/>
        <w:t>tEM PROTÓTIPO?</w:t>
      </w:r>
    </w:p>
    <w:p w:rsidRPr="0095276A" w:rsidR="0033170C" w:rsidP="03BF5A06" w:rsidRDefault="0033170C" w14:paraId="49FC1CEB" w14:textId="2D5457DB">
      <w:pPr>
        <w:pStyle w:val="EPP-Cabealh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single"/>
          <w:lang w:val="pt-PT"/>
        </w:rPr>
      </w:pPr>
      <w:r w:rsidRPr="03BF5A06" w:rsidR="530D1939">
        <w:rPr>
          <w:noProof w:val="0"/>
          <w:lang w:val="pt-BR"/>
        </w:rPr>
        <w:t xml:space="preserve">O </w:t>
      </w:r>
      <w:r w:rsidRPr="03BF5A06" w:rsidR="530D1939">
        <w:rPr>
          <w:noProof w:val="0"/>
          <w:lang w:val="pt-PT"/>
        </w:rPr>
        <w:t>projeto não possui um protótipo</w:t>
      </w:r>
      <w:r w:rsidRPr="03BF5A06" w:rsidR="3048CEDF">
        <w:rPr>
          <w:noProof w:val="0"/>
          <w:lang w:val="pt-PT"/>
        </w:rPr>
        <w:t>.</w:t>
      </w:r>
    </w:p>
    <w:p w:rsidRPr="0095276A" w:rsidR="0033170C" w:rsidP="03BF5A06" w:rsidRDefault="0033170C" w14:paraId="6EB56C0C" w14:textId="12C6B0DA">
      <w:pPr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FF"/>
          <w:sz w:val="20"/>
          <w:szCs w:val="20"/>
          <w:lang w:val="pt-PT"/>
        </w:rPr>
      </w:pPr>
    </w:p>
    <w:p w:rsidRPr="0095276A" w:rsidR="0033170C" w:rsidP="03BF5A06" w:rsidRDefault="0033170C" w14:paraId="1A0D18D3" w14:textId="02039597">
      <w:pPr>
        <w:pStyle w:val="EPP-Comentario"/>
        <w:rPr>
          <w:i w:val="0"/>
          <w:iCs w:val="0"/>
          <w:sz w:val="24"/>
          <w:szCs w:val="24"/>
        </w:rPr>
      </w:pPr>
    </w:p>
    <w:sectPr w:rsidRPr="0095276A" w:rsidR="0033170C">
      <w:headerReference w:type="default" r:id="rId7"/>
      <w:footerReference w:type="default" r:id="rId8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652" w:rsidRDefault="00EE5652" w14:paraId="488F43F5" w14:textId="77777777">
      <w:r>
        <w:separator/>
      </w:r>
    </w:p>
  </w:endnote>
  <w:endnote w:type="continuationSeparator" w:id="0">
    <w:p w:rsidR="00EE5652" w:rsidRDefault="00EE5652" w14:paraId="121C54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266" w:rsidRDefault="00FB4266" w14:paraId="76D30873" w14:textId="77777777">
    <w:pPr>
      <w:pStyle w:val="Rodap"/>
    </w:pPr>
  </w:p>
  <w:tbl>
    <w:tblPr>
      <w:tblW w:w="9710" w:type="dxa"/>
      <w:tblInd w:w="70" w:type="dxa"/>
      <w:tblBorders>
        <w:top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3294317" w14:textId="77777777">
      <w:trPr>
        <w:cantSplit/>
      </w:trPr>
      <w:tc>
        <w:tcPr>
          <w:tcW w:w="6300" w:type="dxa"/>
        </w:tcPr>
        <w:p w:rsidR="00FB4266" w:rsidP="007E6CB5" w:rsidRDefault="00EE5652" w14:paraId="18F817D9" w14:textId="77777777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FB4266" w:rsidP="007E6CB5" w:rsidRDefault="00375F64" w14:paraId="00B791D0" w14:textId="77777777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P="007E6CB5" w:rsidRDefault="00375F64" w14:paraId="1D6191F6" w14:textId="77777777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:rsidR="00FB4266" w:rsidP="0069452F" w:rsidRDefault="0069452F" w14:paraId="20FF9B97" w14:textId="77777777">
    <w:pPr>
      <w:jc w:val="right"/>
    </w:pPr>
    <w:proofErr w:type="spellStart"/>
    <w:r>
      <w:t>vs</w:t>
    </w:r>
    <w:proofErr w:type="spellEnd"/>
    <w:r>
      <w:t xml:space="preserve">: </w:t>
    </w:r>
    <w:r w:rsidR="00EE5652">
      <w:fldChar w:fldCharType="begin"/>
    </w:r>
    <w:r w:rsidR="00EE5652">
      <w:instrText xml:space="preserve"> DOCPROPERTY  "Versão Modelo"  \* MERGEFORMAT </w:instrText>
    </w:r>
    <w:r w:rsidR="00EE5652">
      <w:fldChar w:fldCharType="separate"/>
    </w:r>
    <w:r w:rsidR="0095276A">
      <w:t>1</w:t>
    </w:r>
    <w:r w:rsidR="00EE565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652" w:rsidRDefault="00EE5652" w14:paraId="48A1E008" w14:textId="77777777">
      <w:r>
        <w:separator/>
      </w:r>
    </w:p>
  </w:footnote>
  <w:footnote w:type="continuationSeparator" w:id="0">
    <w:p w:rsidR="00EE5652" w:rsidRDefault="00EE5652" w14:paraId="2F70627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B254990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:rsidR="00FB4266" w:rsidP="007E6CB5" w:rsidRDefault="00375F64" w14:paraId="629CA593" w14:textId="77777777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P="007E6CB5" w:rsidRDefault="004B1997" w14:paraId="2E88E56D" w14:textId="77777777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:rsidR="00FB4266" w:rsidP="007E6CB5" w:rsidRDefault="00FB4266" w14:paraId="54D64516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2083FAB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A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077ED"/>
    <w:rsid w:val="008202EF"/>
    <w:rsid w:val="0082433C"/>
    <w:rsid w:val="00824D94"/>
    <w:rsid w:val="00841EC0"/>
    <w:rsid w:val="0095276A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E5652"/>
    <w:rsid w:val="00F86AAC"/>
    <w:rsid w:val="00FB4266"/>
    <w:rsid w:val="00FD2D12"/>
    <w:rsid w:val="03BF5A06"/>
    <w:rsid w:val="1BDE5797"/>
    <w:rsid w:val="2BD6F39A"/>
    <w:rsid w:val="2D26DD24"/>
    <w:rsid w:val="3048CEDF"/>
    <w:rsid w:val="3398E6EB"/>
    <w:rsid w:val="445E5B4B"/>
    <w:rsid w:val="483D3C1B"/>
    <w:rsid w:val="4EB9F49B"/>
    <w:rsid w:val="4F1C542A"/>
    <w:rsid w:val="530D1939"/>
    <w:rsid w:val="548ECB29"/>
    <w:rsid w:val="60EADA52"/>
    <w:rsid w:val="77FEFDB6"/>
    <w:rsid w:val="7D1C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61C77"/>
  <w15:docId w15:val="{1B2AF4FC-F20F-4DBA-865C-A569F906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</ap:Template>
  <ap:Application>Microsoft Word for the web</ap:Application>
  <ap:DocSecurity>0</ap:DocSecurity>
  <ap:ScaleCrop>false</ap:ScaleCrop>
  <ap:Manager>&lt;Sigla do Projeto&gt; - &lt;Nome do Projeto&gt;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&lt;Nr&gt;-&lt;Historia de Usuario&gt;</dc:title>
  <dc:subject>Versão &lt;X&gt;</dc:subject>
  <dc:creator>Guilherme Falcão</dc:creator>
  <lastModifiedBy>Rafaella Calocini</lastModifiedBy>
  <revision>2</revision>
  <lastPrinted>2005-05-05T18:34:00.0000000Z</lastPrinted>
  <dcterms:created xsi:type="dcterms:W3CDTF">2024-10-20T15:43:00.0000000Z</dcterms:created>
  <dcterms:modified xsi:type="dcterms:W3CDTF">2024-12-11T18:04:33.0414532Z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