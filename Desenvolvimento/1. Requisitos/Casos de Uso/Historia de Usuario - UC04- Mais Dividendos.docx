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95276A" w:rsidR="0095276A" w:rsidP="004B1997" w:rsidRDefault="004B1997" w14:paraId="04EF9CF0" w14:textId="77777777">
      <w:pPr>
        <w:pStyle w:val="EPP-Seonivel1"/>
        <w:rPr>
          <w:lang w:val="pt-PT"/>
        </w:rPr>
      </w:pPr>
      <w:bookmarkStart w:name="_Toc464633893" w:id="0"/>
      <w:r>
        <w:t xml:space="preserve">caso de uso: </w:t>
      </w:r>
      <w:r w:rsidR="0095276A">
        <w:t xml:space="preserve"> </w:t>
      </w:r>
    </w:p>
    <w:p w:rsidRPr="004B1997" w:rsidR="004B1997" w:rsidP="0095276A" w:rsidRDefault="0095276A" w14:paraId="32E5F84F" w14:textId="79FB18E7">
      <w:pPr>
        <w:pStyle w:val="EPP-Seonivel1"/>
        <w:numPr>
          <w:ilvl w:val="0"/>
          <w:numId w:val="0"/>
        </w:numPr>
        <w:ind w:left="432"/>
        <w:rPr>
          <w:b w:val="0"/>
          <w:bCs w:val="0"/>
          <w:caps w:val="0"/>
          <w:smallCaps w:val="0"/>
          <w:lang w:val="pt-PT"/>
        </w:rPr>
      </w:pPr>
      <w:r w:rsidR="3998316E">
        <w:rPr>
          <w:b w:val="0"/>
          <w:bCs w:val="0"/>
          <w:caps w:val="0"/>
          <w:smallCaps w:val="0"/>
        </w:rPr>
        <w:t>UC0</w:t>
      </w:r>
      <w:r w:rsidR="50B841D6">
        <w:rPr>
          <w:b w:val="0"/>
          <w:bCs w:val="0"/>
          <w:caps w:val="0"/>
          <w:smallCaps w:val="0"/>
        </w:rPr>
        <w:t>4</w:t>
      </w:r>
      <w:r w:rsidR="19DBCEA3">
        <w:rPr>
          <w:b w:val="0"/>
          <w:bCs w:val="0"/>
          <w:caps w:val="0"/>
          <w:smallCaps w:val="0"/>
        </w:rPr>
        <w:t xml:space="preserve"> – </w:t>
      </w:r>
      <w:r w:rsidR="7CE15E46">
        <w:rPr>
          <w:b w:val="0"/>
          <w:bCs w:val="0"/>
          <w:caps w:val="0"/>
          <w:smallCaps w:val="0"/>
        </w:rPr>
        <w:t>Manter Carteiras de investimentos</w:t>
      </w:r>
      <w:r w:rsidR="19DBCEA3">
        <w:rPr>
          <w:b w:val="0"/>
          <w:bCs w:val="0"/>
          <w:caps w:val="0"/>
          <w:smallCaps w:val="0"/>
        </w:rPr>
        <w:t>.</w:t>
      </w:r>
    </w:p>
    <w:p w:rsidR="004B1997" w:rsidP="33D0C345" w:rsidRDefault="004B1997" w14:paraId="3B73C338" w14:textId="2456DDF7">
      <w:pPr>
        <w:pStyle w:val="EPP-Seonivel1"/>
        <w:numPr>
          <w:ilvl w:val="0"/>
          <w:numId w:val="0"/>
        </w:numPr>
        <w:rPr>
          <w:b w:val="0"/>
          <w:bCs w:val="0"/>
        </w:rPr>
      </w:pPr>
      <w:r w:rsidR="2379E8AB">
        <w:rPr/>
        <w:t xml:space="preserve">número da </w:t>
      </w:r>
      <w:r w:rsidR="2379E8AB">
        <w:rPr/>
        <w:t>historia</w:t>
      </w:r>
      <w:r w:rsidR="2379E8AB">
        <w:rPr/>
        <w:t xml:space="preserve">: </w:t>
      </w:r>
    </w:p>
    <w:p w:rsidR="752CCFE1" w:rsidP="33D0C345" w:rsidRDefault="752CCFE1" w14:paraId="65800B8F" w14:textId="1008CFD2">
      <w:pPr>
        <w:pStyle w:val="EPP-Passosfluxo"/>
        <w:numPr>
          <w:ilvl w:val="0"/>
          <w:numId w:val="0"/>
        </w:numPr>
        <w:ind w:left="708"/>
      </w:pPr>
      <w:r w:rsidR="752CCFE1">
        <w:rPr/>
        <w:t xml:space="preserve">História </w:t>
      </w:r>
      <w:r w:rsidR="7F7F01E8">
        <w:rPr/>
        <w:t>Quatro</w:t>
      </w:r>
      <w:r w:rsidR="752CCFE1">
        <w:rPr/>
        <w:t>.</w:t>
      </w:r>
    </w:p>
    <w:p w:rsidR="51448237" w:rsidP="33D0C345" w:rsidRDefault="51448237" w14:paraId="6B292B08" w14:textId="0DF6F442">
      <w:pPr>
        <w:pStyle w:val="EPP-Seonivel1"/>
        <w:numPr>
          <w:ilvl w:val="0"/>
          <w:numId w:val="0"/>
        </w:numPr>
        <w:rPr>
          <w:b w:val="0"/>
          <w:bCs w:val="0"/>
          <w:caps w:val="0"/>
          <w:smallCaps w:val="0"/>
        </w:rPr>
      </w:pPr>
      <w:r w:rsidR="51448237">
        <w:rPr/>
        <w:t>estimativa:</w:t>
      </w:r>
      <w:r w:rsidR="2FEEB8EA">
        <w:rPr/>
        <w:t xml:space="preserve"> </w:t>
      </w:r>
    </w:p>
    <w:p w:rsidR="7E4F0CB2" w:rsidP="33D0C345" w:rsidRDefault="7E4F0CB2" w14:paraId="51AFE61A" w14:textId="07296046">
      <w:pPr>
        <w:pStyle w:val="EPP-Fluxopassos"/>
        <w:numPr>
          <w:ilvl w:val="0"/>
          <w:numId w:val="0"/>
        </w:numPr>
        <w:ind w:left="708"/>
        <w:rPr>
          <w:lang w:val="es-ES"/>
        </w:rPr>
      </w:pPr>
      <w:r w:rsidRPr="33D0C345" w:rsidR="7E4F0CB2">
        <w:rPr>
          <w:lang w:val="es-ES"/>
        </w:rPr>
        <w:t>2</w:t>
      </w:r>
      <w:r w:rsidRPr="33D0C345" w:rsidR="16DD4ACA">
        <w:rPr>
          <w:lang w:val="es-ES"/>
        </w:rPr>
        <w:t xml:space="preserve">3 </w:t>
      </w:r>
      <w:r w:rsidRPr="33D0C345" w:rsidR="517EEFEC">
        <w:rPr>
          <w:lang w:val="es-ES"/>
        </w:rPr>
        <w:t>horas para modelar, implementar e testar unitariamente</w:t>
      </w:r>
      <w:r w:rsidRPr="33D0C345" w:rsidR="191CB0FF">
        <w:rPr>
          <w:lang w:val="es-ES"/>
        </w:rPr>
        <w:t xml:space="preserve"> a UC0</w:t>
      </w:r>
      <w:r w:rsidRPr="33D0C345" w:rsidR="560BCE49">
        <w:rPr>
          <w:lang w:val="es-ES"/>
        </w:rPr>
        <w:t>4</w:t>
      </w:r>
      <w:r w:rsidRPr="33D0C345" w:rsidR="191CB0FF">
        <w:rPr>
          <w:lang w:val="es-ES"/>
        </w:rPr>
        <w:t>.</w:t>
      </w:r>
    </w:p>
    <w:p w:rsidR="0095276A" w:rsidP="33D0C345" w:rsidRDefault="00375F64" w14:paraId="3208EF43" w14:textId="77777777">
      <w:pPr>
        <w:pStyle w:val="EPP-Seonivel1"/>
        <w:numPr>
          <w:ilvl w:val="0"/>
          <w:numId w:val="0"/>
        </w:numPr>
      </w:pPr>
      <w:r w:rsidR="1F9B6149">
        <w:rPr/>
        <w:t>Descrição</w:t>
      </w:r>
      <w:bookmarkEnd w:id="0"/>
      <w:r w:rsidR="2379E8AB">
        <w:rPr/>
        <w:t xml:space="preserve"> da </w:t>
      </w:r>
      <w:proofErr w:type="gramStart"/>
      <w:r w:rsidR="2379E8AB">
        <w:rPr/>
        <w:t>historia</w:t>
      </w:r>
      <w:bookmarkStart w:name="_Toc464633894" w:id="1"/>
    </w:p>
    <w:p w:rsidR="049431BD" w:rsidP="33D0C345" w:rsidRDefault="049431BD" w14:paraId="20F7BB9E" w14:textId="561BC87A">
      <w:pPr>
        <w:pStyle w:val="EPP-Seonivel1"/>
        <w:numPr>
          <w:ilvl w:val="0"/>
          <w:numId w:val="0"/>
        </w:numPr>
        <w:ind w:left="432" w:firstLine="276"/>
        <w:rPr>
          <w:b w:val="0"/>
          <w:bCs w:val="0"/>
          <w:caps w:val="0"/>
          <w:smallCaps w:val="0"/>
        </w:rPr>
      </w:pPr>
      <w:r w:rsidR="049431BD">
        <w:rPr>
          <w:b w:val="0"/>
          <w:bCs w:val="0"/>
          <w:caps w:val="0"/>
          <w:smallCaps w:val="0"/>
        </w:rPr>
        <w:t>Para gerenciar minhas carteiras de investimentos, como um usuário autenticado, eu gostaria de criar uma nova carteira informando um nome e uma descrição. Após criar, eu também gostaria de visualizar a lista de todas as minhas carteiras cadastradas e, como usuário, eu precisaria editar as informações de uma carteira existente ou excluí-la, caso necessário, para manter meus dados atualizados e organizados.</w:t>
      </w:r>
    </w:p>
    <w:p w:rsidR="00016CF6" w:rsidP="00016CF6" w:rsidRDefault="004B1997" w14:paraId="20839812" w14:textId="77777777">
      <w:pPr>
        <w:pStyle w:val="EPP-Seonivel1"/>
      </w:pPr>
      <w:bookmarkStart w:name="_Toc464633895" w:id="2"/>
      <w:bookmarkEnd w:id="1"/>
      <w:r>
        <w:t>TESTES DE ACEITAÇÃO</w:t>
      </w:r>
      <w:bookmarkEnd w:id="2"/>
    </w:p>
    <w:p w:rsidR="00016CF6" w:rsidP="00016CF6" w:rsidRDefault="00016CF6" w14:paraId="6F250B2A" w14:textId="77777777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Pr="0095276A">
        <w:rPr>
          <w:iCs/>
          <w:color w:val="000000" w:themeColor="text1"/>
        </w:rPr>
        <w:t>Usuário estar logado.</w:t>
      </w:r>
    </w:p>
    <w:p w:rsidR="00016CF6" w:rsidP="00016CF6" w:rsidRDefault="00016CF6" w14:paraId="7B2A3E65" w14:textId="77777777">
      <w:pPr>
        <w:pStyle w:val="EPP-Cabealho"/>
        <w:jc w:val="left"/>
      </w:pPr>
    </w:p>
    <w:p w:rsidR="001636B5" w:rsidP="00016CF6" w:rsidRDefault="00016CF6" w14:paraId="1EA89783" w14:textId="77777777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5"/>
        <w:gridCol w:w="3766"/>
        <w:gridCol w:w="2387"/>
        <w:gridCol w:w="2400"/>
      </w:tblGrid>
      <w:tr w:rsidRPr="00016CF6" w:rsidR="00016CF6" w:rsidTr="33D0C345" w14:paraId="762591F3" w14:textId="77777777">
        <w:tc>
          <w:tcPr>
            <w:tcW w:w="1101" w:type="dxa"/>
            <w:tcMar/>
          </w:tcPr>
          <w:p w:rsidRPr="00016CF6" w:rsidR="00016CF6" w:rsidP="007E6CB5" w:rsidRDefault="00016CF6" w14:paraId="44C948F1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  <w:tcMar/>
          </w:tcPr>
          <w:p w:rsidRPr="00016CF6" w:rsidR="00016CF6" w:rsidP="007E6CB5" w:rsidRDefault="00016CF6" w14:paraId="790022E9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  <w:tcMar/>
          </w:tcPr>
          <w:p w:rsidRPr="00016CF6" w:rsidR="00016CF6" w:rsidP="007E6CB5" w:rsidRDefault="00016CF6" w14:paraId="15482AED" w14:textId="77777777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  <w:tcMar/>
          </w:tcPr>
          <w:p w:rsidRPr="00016CF6" w:rsidR="00016CF6" w:rsidP="007E6CB5" w:rsidRDefault="00016CF6" w14:paraId="0CA37754" w14:textId="77777777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:rsidTr="33D0C345" w14:paraId="1ECE2EAD" w14:textId="77777777">
        <w:tc>
          <w:tcPr>
            <w:tcW w:w="1101" w:type="dxa"/>
            <w:tcMar/>
          </w:tcPr>
          <w:p w:rsidRPr="008077ED" w:rsidR="00016CF6" w:rsidP="007E6CB5" w:rsidRDefault="00016CF6" w14:paraId="1A5D1F93" w14:textId="77777777">
            <w:pPr>
              <w:pStyle w:val="EPP-Comentario"/>
              <w:rPr>
                <w:i w:val="0"/>
                <w:iCs/>
                <w:color w:val="auto"/>
              </w:rPr>
            </w:pPr>
            <w:r w:rsidRPr="008077ED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87" w:type="dxa"/>
            <w:tcMar/>
          </w:tcPr>
          <w:p w:rsidRPr="008077ED" w:rsidR="00016CF6" w:rsidP="33D0C345" w:rsidRDefault="008077ED" w14:paraId="01910D78" w14:textId="488E3A3D">
            <w:pPr/>
            <w:r w:rsidRPr="33D0C345" w:rsidR="0AECE93E">
              <w:rPr>
                <w:noProof w:val="0"/>
                <w:lang w:val="pt-PT"/>
              </w:rPr>
              <w:t>Cadastrar uma nova carteira</w:t>
            </w:r>
          </w:p>
        </w:tc>
        <w:tc>
          <w:tcPr>
            <w:tcW w:w="2445" w:type="dxa"/>
            <w:tcMar/>
          </w:tcPr>
          <w:p w:rsidRPr="008077ED" w:rsidR="00016CF6" w:rsidP="33D0C345" w:rsidRDefault="008077ED" w14:paraId="34BE5783" w14:textId="2B5862BC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3D0C345" w:rsidR="0AECE93E">
              <w:rPr>
                <w:noProof w:val="0"/>
                <w:lang w:val="pt-PT"/>
              </w:rPr>
              <w:t>Nome da carteira e descrição</w:t>
            </w:r>
          </w:p>
        </w:tc>
        <w:tc>
          <w:tcPr>
            <w:tcW w:w="2445" w:type="dxa"/>
            <w:tcMar/>
          </w:tcPr>
          <w:p w:rsidRPr="008077ED" w:rsidR="00016CF6" w:rsidP="33D0C345" w:rsidRDefault="008077ED" w14:paraId="053008CC" w14:textId="408E2EAF">
            <w:pPr/>
            <w:r w:rsidRPr="33D0C345" w:rsidR="0AECE93E">
              <w:rPr>
                <w:noProof w:val="0"/>
                <w:lang w:val="pt-PT"/>
              </w:rPr>
              <w:t>Nova carteira criada e exibida na lista de carteiras</w:t>
            </w:r>
          </w:p>
        </w:tc>
      </w:tr>
      <w:tr w:rsidR="00016CF6" w:rsidTr="33D0C345" w14:paraId="4051E612" w14:textId="77777777">
        <w:tc>
          <w:tcPr>
            <w:tcW w:w="1101" w:type="dxa"/>
            <w:tcMar/>
          </w:tcPr>
          <w:p w:rsidRPr="008077ED" w:rsidR="00016CF6" w:rsidP="007E6CB5" w:rsidRDefault="00096D0C" w14:paraId="66E15349" w14:textId="77777777">
            <w:pPr>
              <w:pStyle w:val="EPP-Comentario"/>
              <w:rPr>
                <w:i w:val="0"/>
                <w:iCs/>
                <w:color w:val="auto"/>
              </w:rPr>
            </w:pPr>
            <w:r w:rsidRPr="008077ED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87" w:type="dxa"/>
            <w:tcMar/>
          </w:tcPr>
          <w:p w:rsidRPr="008077ED" w:rsidR="00016CF6" w:rsidP="33D0C345" w:rsidRDefault="00096D0C" w14:paraId="6D45150F" w14:textId="17A5DF8A">
            <w:pPr/>
            <w:r w:rsidRPr="33D0C345" w:rsidR="2B7279CF">
              <w:rPr>
                <w:noProof w:val="0"/>
                <w:lang w:val="pt-PT"/>
              </w:rPr>
              <w:t>Editar uma carteira existente</w:t>
            </w:r>
          </w:p>
        </w:tc>
        <w:tc>
          <w:tcPr>
            <w:tcW w:w="2445" w:type="dxa"/>
            <w:tcMar/>
          </w:tcPr>
          <w:p w:rsidRPr="008077ED" w:rsidR="00016CF6" w:rsidP="33D0C345" w:rsidRDefault="008077ED" w14:paraId="0E45DA70" w14:textId="501BB628">
            <w:pPr/>
            <w:r w:rsidRPr="33D0C345" w:rsidR="2B7279CF">
              <w:rPr>
                <w:noProof w:val="0"/>
                <w:lang w:val="pt-PT"/>
              </w:rPr>
              <w:t>Nome ou descrição atualizados</w:t>
            </w:r>
          </w:p>
        </w:tc>
        <w:tc>
          <w:tcPr>
            <w:tcW w:w="2445" w:type="dxa"/>
            <w:tcMar/>
          </w:tcPr>
          <w:p w:rsidRPr="008077ED" w:rsidR="00016CF6" w:rsidP="33D0C345" w:rsidRDefault="008077ED" w14:paraId="28D9A313" w14:textId="24D5C5D6">
            <w:pPr/>
            <w:r w:rsidRPr="33D0C345" w:rsidR="2B7279CF">
              <w:rPr>
                <w:noProof w:val="0"/>
                <w:lang w:val="pt-PT"/>
              </w:rPr>
              <w:t>Atualização refletida na lista de carteiras</w:t>
            </w:r>
          </w:p>
        </w:tc>
      </w:tr>
      <w:tr w:rsidR="00016CF6" w:rsidTr="33D0C345" w14:paraId="526A137D" w14:textId="77777777">
        <w:tc>
          <w:tcPr>
            <w:tcW w:w="1101" w:type="dxa"/>
            <w:tcMar/>
          </w:tcPr>
          <w:p w:rsidR="00016CF6" w:rsidP="33D0C345" w:rsidRDefault="00016CF6" w14:paraId="20F41609" w14:textId="54072717">
            <w:pPr/>
            <w:r w:rsidRPr="33D0C345" w:rsidR="2B7279CF">
              <w:rPr>
                <w:noProof w:val="0"/>
                <w:lang w:val="pt-PT"/>
              </w:rPr>
              <w:t>03</w:t>
            </w:r>
          </w:p>
        </w:tc>
        <w:tc>
          <w:tcPr>
            <w:tcW w:w="3787" w:type="dxa"/>
            <w:tcMar/>
          </w:tcPr>
          <w:p w:rsidR="00016CF6" w:rsidP="33D0C345" w:rsidRDefault="00016CF6" w14:paraId="4EFE1469" w14:textId="69047D13">
            <w:pPr/>
            <w:r w:rsidRPr="33D0C345" w:rsidR="2B7279CF">
              <w:rPr>
                <w:noProof w:val="0"/>
                <w:lang w:val="pt-PT"/>
              </w:rPr>
              <w:t>Excluir uma carteira</w:t>
            </w:r>
          </w:p>
        </w:tc>
        <w:tc>
          <w:tcPr>
            <w:tcW w:w="2445" w:type="dxa"/>
            <w:tcMar/>
          </w:tcPr>
          <w:p w:rsidR="00016CF6" w:rsidP="33D0C345" w:rsidRDefault="00016CF6" w14:paraId="0461E261" w14:textId="5A7166A7">
            <w:pPr/>
            <w:r w:rsidRPr="33D0C345" w:rsidR="2B7279CF">
              <w:rPr>
                <w:noProof w:val="0"/>
                <w:lang w:val="pt-PT"/>
              </w:rPr>
              <w:t>Identificação da carteira a ser excluída</w:t>
            </w:r>
          </w:p>
        </w:tc>
        <w:tc>
          <w:tcPr>
            <w:tcW w:w="2445" w:type="dxa"/>
            <w:tcMar/>
          </w:tcPr>
          <w:p w:rsidR="00016CF6" w:rsidP="33D0C345" w:rsidRDefault="00016CF6" w14:paraId="3A365BBC" w14:textId="7CC2E0C6">
            <w:pPr/>
            <w:r w:rsidRPr="33D0C345" w:rsidR="2B7279CF">
              <w:rPr>
                <w:noProof w:val="0"/>
                <w:lang w:val="pt-PT"/>
              </w:rPr>
              <w:t>Carteira removida da lista</w:t>
            </w:r>
          </w:p>
        </w:tc>
      </w:tr>
    </w:tbl>
    <w:p w:rsidR="00016CF6" w:rsidP="007E6CB5" w:rsidRDefault="00016CF6" w14:paraId="4A7A743B" w14:textId="77777777">
      <w:pPr>
        <w:pStyle w:val="EPP-Comentario"/>
      </w:pPr>
    </w:p>
    <w:p w:rsidR="0033170C" w:rsidP="33D0C345" w:rsidRDefault="0033170C" w14:paraId="56C9E2C2" w14:textId="77777777">
      <w:pPr>
        <w:pStyle w:val="EPP-Seonivel1"/>
        <w:numPr>
          <w:ilvl w:val="0"/>
          <w:numId w:val="0"/>
        </w:numPr>
      </w:pPr>
      <w:r w:rsidR="4319656C">
        <w:rPr/>
        <w:t>tEM PROTÓTIPO?</w:t>
      </w:r>
    </w:p>
    <w:p w:rsidRPr="0095276A" w:rsidR="0033170C" w:rsidP="33D0C345" w:rsidRDefault="0033170C" w14:paraId="49FC1CEB" w14:textId="2D5457DB">
      <w:pPr>
        <w:pStyle w:val="EPP-Cabealh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FF"/>
          <w:sz w:val="20"/>
          <w:szCs w:val="20"/>
          <w:u w:val="single"/>
          <w:lang w:val="pt-PT"/>
        </w:rPr>
      </w:pPr>
      <w:r w:rsidRPr="33D0C345" w:rsidR="685F4053">
        <w:rPr>
          <w:noProof w:val="0"/>
          <w:lang w:val="pt-BR"/>
        </w:rPr>
        <w:t xml:space="preserve">O </w:t>
      </w:r>
      <w:r w:rsidRPr="33D0C345" w:rsidR="685F4053">
        <w:rPr>
          <w:noProof w:val="0"/>
          <w:lang w:val="pt-PT"/>
        </w:rPr>
        <w:t>projeto não possui um protótipo</w:t>
      </w:r>
      <w:r w:rsidRPr="33D0C345" w:rsidR="032CCF56">
        <w:rPr>
          <w:noProof w:val="0"/>
          <w:lang w:val="pt-PT"/>
        </w:rPr>
        <w:t>.</w:t>
      </w:r>
    </w:p>
    <w:p w:rsidRPr="0095276A" w:rsidR="0033170C" w:rsidP="33D0C345" w:rsidRDefault="0033170C" w14:paraId="6EB56C0C" w14:textId="12C6B0DA">
      <w:pPr>
        <w:jc w:val="left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FF"/>
          <w:sz w:val="20"/>
          <w:szCs w:val="20"/>
          <w:lang w:val="pt-PT"/>
        </w:rPr>
      </w:pPr>
    </w:p>
    <w:p w:rsidRPr="0095276A" w:rsidR="0033170C" w:rsidP="33D0C345" w:rsidRDefault="0033170C" w14:paraId="1A0D18D3" w14:textId="02039597">
      <w:pPr>
        <w:pStyle w:val="EPP-Comentario"/>
        <w:rPr>
          <w:i w:val="0"/>
          <w:iCs w:val="0"/>
          <w:sz w:val="24"/>
          <w:szCs w:val="24"/>
        </w:rPr>
      </w:pPr>
    </w:p>
    <w:sectPr w:rsidRPr="0095276A" w:rsidR="0033170C">
      <w:headerReference w:type="default" r:id="rId7"/>
      <w:footerReference w:type="default" r:id="rId8"/>
      <w:pgSz w:w="11907" w:h="16840" w:orient="portrait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5652" w:rsidRDefault="00EE5652" w14:paraId="488F43F5" w14:textId="77777777">
      <w:r>
        <w:separator/>
      </w:r>
    </w:p>
  </w:endnote>
  <w:endnote w:type="continuationSeparator" w:id="0">
    <w:p w:rsidR="00EE5652" w:rsidRDefault="00EE5652" w14:paraId="121C542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4266" w:rsidRDefault="00FB4266" w14:paraId="76D30873" w14:textId="77777777">
    <w:pPr>
      <w:pStyle w:val="Rodap"/>
    </w:pPr>
  </w:p>
  <w:tbl>
    <w:tblPr>
      <w:tblW w:w="9710" w:type="dxa"/>
      <w:tblInd w:w="70" w:type="dxa"/>
      <w:tblBorders>
        <w:top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43294317" w14:textId="77777777">
      <w:trPr>
        <w:cantSplit/>
      </w:trPr>
      <w:tc>
        <w:tcPr>
          <w:tcW w:w="6300" w:type="dxa"/>
        </w:tcPr>
        <w:p w:rsidR="00FB4266" w:rsidP="007E6CB5" w:rsidRDefault="00EE5652" w14:paraId="18F817D9" w14:textId="77777777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&lt;Sigla do Projeto&gt; - &lt;Nome do Projeto&gt;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:rsidR="00FB4266" w:rsidP="007E6CB5" w:rsidRDefault="00375F64" w14:paraId="00B791D0" w14:textId="77777777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P="007E6CB5" w:rsidRDefault="00375F64" w14:paraId="1D6191F6" w14:textId="77777777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:rsidR="00FB4266" w:rsidP="0069452F" w:rsidRDefault="0069452F" w14:paraId="20FF9B97" w14:textId="77777777">
    <w:pPr>
      <w:jc w:val="right"/>
    </w:pPr>
    <w:proofErr w:type="spellStart"/>
    <w:r>
      <w:t>vs</w:t>
    </w:r>
    <w:proofErr w:type="spellEnd"/>
    <w:r>
      <w:t xml:space="preserve">: </w:t>
    </w:r>
    <w:r w:rsidR="00EE5652">
      <w:fldChar w:fldCharType="begin"/>
    </w:r>
    <w:r w:rsidR="00EE5652">
      <w:instrText xml:space="preserve"> DOCPROPERTY  "Versão Modelo"  \* MERGEFORMAT </w:instrText>
    </w:r>
    <w:r w:rsidR="00EE5652">
      <w:fldChar w:fldCharType="separate"/>
    </w:r>
    <w:r w:rsidR="0095276A">
      <w:t>1</w:t>
    </w:r>
    <w:r w:rsidR="00EE565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5652" w:rsidRDefault="00EE5652" w14:paraId="48A1E008" w14:textId="77777777">
      <w:r>
        <w:separator/>
      </w:r>
    </w:p>
  </w:footnote>
  <w:footnote w:type="continuationSeparator" w:id="0">
    <w:p w:rsidR="00EE5652" w:rsidRDefault="00EE5652" w14:paraId="2F70627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color="auto" w:sz="12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3B254990" w14:textId="77777777">
      <w:trPr>
        <w:cantSplit/>
      </w:trPr>
      <w:tc>
        <w:tcPr>
          <w:tcW w:w="1440" w:type="dxa"/>
          <w:tcBorders>
            <w:bottom w:val="single" w:color="auto" w:sz="12" w:space="0"/>
          </w:tcBorders>
          <w:vAlign w:val="center"/>
        </w:tcPr>
        <w:p w:rsidR="00FB4266" w:rsidP="007E6CB5" w:rsidRDefault="00375F64" w14:paraId="629CA593" w14:textId="77777777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P="007E6CB5" w:rsidRDefault="004B1997" w14:paraId="2E88E56D" w14:textId="77777777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&lt;Nr&gt;-&lt;Historia de Usuario&gt;</w:t>
              </w:r>
            </w:p>
          </w:tc>
        </w:sdtContent>
      </w:sdt>
      <w:tc>
        <w:tcPr>
          <w:tcW w:w="1440" w:type="dxa"/>
          <w:vAlign w:val="center"/>
        </w:tcPr>
        <w:p w:rsidR="00FB4266" w:rsidP="007E6CB5" w:rsidRDefault="00FB4266" w14:paraId="54D64516" w14:textId="77777777">
          <w:pPr>
            <w:pStyle w:val="EPP-Cabealho"/>
            <w:rPr>
              <w:b/>
            </w:rPr>
          </w:pPr>
        </w:p>
      </w:tc>
    </w:tr>
  </w:tbl>
  <w:p w:rsidR="00FB4266" w:rsidRDefault="00FB4266" w14:paraId="2083FAB9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6A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54122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077ED"/>
    <w:rsid w:val="008202EF"/>
    <w:rsid w:val="0082433C"/>
    <w:rsid w:val="00824D94"/>
    <w:rsid w:val="00841EC0"/>
    <w:rsid w:val="0095276A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EE5652"/>
    <w:rsid w:val="00F86AAC"/>
    <w:rsid w:val="00FB4266"/>
    <w:rsid w:val="00FD2D12"/>
    <w:rsid w:val="032CCF56"/>
    <w:rsid w:val="03BF5A06"/>
    <w:rsid w:val="049431BD"/>
    <w:rsid w:val="0A6CF0A6"/>
    <w:rsid w:val="0AECE93E"/>
    <w:rsid w:val="0D03F476"/>
    <w:rsid w:val="0E603C8D"/>
    <w:rsid w:val="124C5794"/>
    <w:rsid w:val="15568CC5"/>
    <w:rsid w:val="16DD4ACA"/>
    <w:rsid w:val="183FD44F"/>
    <w:rsid w:val="191CB0FF"/>
    <w:rsid w:val="19DBCEA3"/>
    <w:rsid w:val="1F9B6149"/>
    <w:rsid w:val="201F7518"/>
    <w:rsid w:val="2379E8AB"/>
    <w:rsid w:val="23DE74E9"/>
    <w:rsid w:val="23F0F789"/>
    <w:rsid w:val="2B7279CF"/>
    <w:rsid w:val="2BD6F39A"/>
    <w:rsid w:val="2FEEB8EA"/>
    <w:rsid w:val="3398E6EB"/>
    <w:rsid w:val="33D0C345"/>
    <w:rsid w:val="35F1338A"/>
    <w:rsid w:val="3998316E"/>
    <w:rsid w:val="3B02C417"/>
    <w:rsid w:val="3F1E56CF"/>
    <w:rsid w:val="3FDE67E8"/>
    <w:rsid w:val="4319656C"/>
    <w:rsid w:val="483D3C1B"/>
    <w:rsid w:val="4F1C542A"/>
    <w:rsid w:val="50B841D6"/>
    <w:rsid w:val="51448237"/>
    <w:rsid w:val="517EEFEC"/>
    <w:rsid w:val="548ECB29"/>
    <w:rsid w:val="560BCE49"/>
    <w:rsid w:val="596AD07C"/>
    <w:rsid w:val="5CD322C9"/>
    <w:rsid w:val="630E0277"/>
    <w:rsid w:val="67C2064D"/>
    <w:rsid w:val="685F4053"/>
    <w:rsid w:val="6F85E944"/>
    <w:rsid w:val="6FC66CC2"/>
    <w:rsid w:val="752CCFE1"/>
    <w:rsid w:val="77FEFDB6"/>
    <w:rsid w:val="784C3ED0"/>
    <w:rsid w:val="788D1A0D"/>
    <w:rsid w:val="7ACC06EC"/>
    <w:rsid w:val="7CE15E46"/>
    <w:rsid w:val="7D1C0924"/>
    <w:rsid w:val="7D545572"/>
    <w:rsid w:val="7E4F0CB2"/>
    <w:rsid w:val="7ECEEEAD"/>
    <w:rsid w:val="7F7F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861C77"/>
  <w15:docId w15:val="{1B2AF4FC-F20F-4DBA-865C-A569F906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 w:customStyle="1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BodyText" w:customStyle="1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Instruo" w:customStyle="1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styleId="infoblue" w:customStyle="1">
    <w:name w:val="infoblue"/>
    <w:basedOn w:val="Normal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abletext" w:customStyle="1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styleId="RodapChar" w:customStyle="1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styleId="EPP-Seonivel1" w:customStyle="1">
    <w:name w:val="EPP-Seção nivel 1"/>
    <w:basedOn w:val="Ttulo1"/>
    <w:link w:val="EPP-Seonivel1Carcter"/>
    <w:qFormat/>
    <w:rsid w:val="005C2EBC"/>
  </w:style>
  <w:style w:type="paragraph" w:styleId="EPP-Seonivel2" w:customStyle="1">
    <w:name w:val="EPP-Seção nivel 2"/>
    <w:basedOn w:val="Ttulo2"/>
    <w:link w:val="EPP-Seonivel2Carcter"/>
    <w:qFormat/>
    <w:rsid w:val="005C2EBC"/>
  </w:style>
  <w:style w:type="character" w:styleId="Ttulo1Char" w:customStyle="1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styleId="EPP-Seonivel1Carcter" w:customStyle="1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styleId="EPP-Seonivel3" w:customStyle="1">
    <w:name w:val="EPP-Seção nivel 3"/>
    <w:basedOn w:val="Ttulo3"/>
    <w:link w:val="EPP-Seonivel3Carcter"/>
    <w:qFormat/>
    <w:rsid w:val="005C2EBC"/>
  </w:style>
  <w:style w:type="character" w:styleId="Ttulo2Char" w:customStyle="1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styleId="EPP-Seonivel2Carcter" w:customStyle="1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styleId="EPP-Comentario" w:customStyle="1">
    <w:name w:val="EPP-Comentario"/>
    <w:basedOn w:val="Instruo"/>
    <w:link w:val="EPP-ComentarioCarcter"/>
    <w:qFormat/>
    <w:rsid w:val="005C2EBC"/>
    <w:rPr>
      <w:lang w:val="pt-PT"/>
    </w:rPr>
  </w:style>
  <w:style w:type="character" w:styleId="Ttulo3Char" w:customStyle="1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styleId="EPP-Seonivel3Carcter" w:customStyle="1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styleId="EPP-Titulo" w:customStyle="1">
    <w:name w:val="EPP-Titulo"/>
    <w:basedOn w:val="Ttulo"/>
    <w:link w:val="EPP-TituloCarcter"/>
    <w:qFormat/>
    <w:rsid w:val="005C2EBC"/>
    <w:pPr>
      <w:jc w:val="center"/>
    </w:pPr>
  </w:style>
  <w:style w:type="character" w:styleId="InstruoCarcter" w:customStyle="1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styleId="EPP-ComentarioCarcter" w:customStyle="1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styleId="EPP-TextoNormal" w:customStyle="1">
    <w:name w:val="EPP-Texto Normal"/>
    <w:basedOn w:val="Normal"/>
    <w:link w:val="EPP-TextoNormalCarcter"/>
    <w:qFormat/>
    <w:rsid w:val="005C2EBC"/>
    <w:rPr>
      <w:lang w:val="pt-PT"/>
    </w:rPr>
  </w:style>
  <w:style w:type="character" w:styleId="TtuloChar" w:customStyle="1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styleId="EPP-TituloCarcter" w:customStyle="1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styleId="EPP-Cabealho" w:customStyle="1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styleId="EPP-TextoNormalCarcter" w:customStyle="1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styleId="EPP-CabealhoCarcter" w:customStyle="1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styleId="PargrafodaListaChar" w:customStyle="1">
    <w:name w:val="Parágrafo da Lista Char"/>
    <w:link w:val="PargrafodaLista"/>
    <w:uiPriority w:val="34"/>
    <w:rsid w:val="009A6367"/>
    <w:rPr>
      <w:rFonts w:ascii="Arial" w:hAnsi="Arial" w:eastAsia="Calibri"/>
      <w:szCs w:val="22"/>
      <w:lang w:eastAsia="ar-SA"/>
    </w:rPr>
  </w:style>
  <w:style w:type="paragraph" w:styleId="EPP-Passosfluxo" w:customStyle="1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styleId="EPP-Fluxotitulo" w:customStyle="1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styleId="EPP-PassosfluxoCarcter" w:customStyle="1">
    <w:name w:val="EPP-Passos fluxo Carácter"/>
    <w:basedOn w:val="PargrafodaListaChar"/>
    <w:link w:val="EPP-Passosfluxo"/>
    <w:rsid w:val="00D60B3D"/>
    <w:rPr>
      <w:rFonts w:ascii="Arial" w:hAnsi="Arial" w:eastAsia="Calibri"/>
      <w:szCs w:val="22"/>
      <w:lang w:eastAsia="en-US"/>
    </w:rPr>
  </w:style>
  <w:style w:type="paragraph" w:styleId="EPP-Fluxopassos" w:customStyle="1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styleId="EPP-FluxotituloCarcter" w:customStyle="1">
    <w:name w:val="EPP-Fluxo titulo Carácter"/>
    <w:basedOn w:val="PargrafodaListaChar"/>
    <w:link w:val="EPP-Fluxotitulo"/>
    <w:rsid w:val="00D60B3D"/>
    <w:rPr>
      <w:rFonts w:ascii="Verdana" w:hAnsi="Verdana" w:eastAsia="Calibri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styleId="EPP-FluxopassosCarcter" w:customStyle="1">
    <w:name w:val="EPP-Fluxo passos Carácter"/>
    <w:basedOn w:val="PargrafodaListaChar"/>
    <w:link w:val="EPP-Fluxopassos"/>
    <w:rsid w:val="00D60B3D"/>
    <w:rPr>
      <w:rFonts w:ascii="Arial" w:hAnsi="Arial" w:eastAsia="Calibri"/>
      <w:szCs w:val="22"/>
      <w:lang w:val="pt-PT" w:eastAsia="en-US"/>
    </w:rPr>
  </w:style>
  <w:style w:type="character" w:styleId="CitaoChar" w:customStyle="1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 - Historia de Usuario</ap:Template>
  <ap:Application>Microsoft Word for the web</ap:Application>
  <ap:DocSecurity>0</ap:DocSecurity>
  <ap:ScaleCrop>false</ap:ScaleCrop>
  <ap:Manager>&lt;Sigla do Projeto&gt; - &lt;Nome do Projeto&gt;</ap:Manager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&lt;Nr&gt;-&lt;Historia de Usuario&gt;</dc:title>
  <dc:subject>Versão &lt;X&gt;</dc:subject>
  <dc:creator>Guilherme Falcão</dc:creator>
  <lastModifiedBy>Rafaella Calocini</lastModifiedBy>
  <revision>2</revision>
  <lastPrinted>2005-05-05T18:34:00.0000000Z</lastPrinted>
  <dcterms:created xsi:type="dcterms:W3CDTF">2024-10-20T15:43:00.0000000Z</dcterms:created>
  <dcterms:modified xsi:type="dcterms:W3CDTF">2024-12-11T18:40:00.8715443Z</dcterms:modified>
  <version>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