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EF9CF0" w14:textId="77777777" w:rsidR="0095276A" w:rsidRPr="0095276A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95276A">
        <w:t xml:space="preserve"> </w:t>
      </w:r>
    </w:p>
    <w:p w14:paraId="32E5F84F" w14:textId="4FF1A910" w:rsidR="004B1997" w:rsidRPr="004B1997" w:rsidRDefault="0095276A" w:rsidP="0095276A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rPr>
          <w:b w:val="0"/>
          <w:bCs/>
          <w:caps w:val="0"/>
        </w:rPr>
        <w:t>Consulta de informações limitadas de ações</w:t>
      </w:r>
    </w:p>
    <w:p w14:paraId="3B73C338" w14:textId="612D0540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95276A">
        <w:rPr>
          <w:b w:val="0"/>
          <w:bCs/>
        </w:rPr>
        <w:t>2</w:t>
      </w:r>
    </w:p>
    <w:p w14:paraId="631510FC" w14:textId="2A8C5DAE" w:rsidR="00AF2C6E" w:rsidRDefault="00AF2C6E" w:rsidP="00AF2C6E">
      <w:pPr>
        <w:pStyle w:val="EPP-Seonivel1"/>
      </w:pPr>
      <w:r>
        <w:t>estimativa:</w:t>
      </w:r>
      <w:r w:rsidR="0095276A">
        <w:t xml:space="preserve"> </w:t>
      </w:r>
      <w:r w:rsidR="0095276A">
        <w:rPr>
          <w:b w:val="0"/>
          <w:bCs/>
          <w:caps w:val="0"/>
        </w:rPr>
        <w:t>3h</w:t>
      </w:r>
    </w:p>
    <w:p w14:paraId="3208EF43" w14:textId="77777777" w:rsidR="0095276A" w:rsidRDefault="00375F64" w:rsidP="0095276A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bookmarkStart w:id="1" w:name="_Toc464633894"/>
      <w:proofErr w:type="gramEnd"/>
    </w:p>
    <w:p w14:paraId="0AFAD7B7" w14:textId="186CB28D" w:rsidR="0095276A" w:rsidRPr="0095276A" w:rsidRDefault="0095276A" w:rsidP="0095276A">
      <w:pPr>
        <w:pStyle w:val="EPP-Seonivel1"/>
        <w:numPr>
          <w:ilvl w:val="0"/>
          <w:numId w:val="0"/>
        </w:numPr>
        <w:ind w:left="432" w:firstLine="276"/>
      </w:pPr>
      <w:r>
        <w:rPr>
          <w:b w:val="0"/>
          <w:bCs/>
          <w:caps w:val="0"/>
        </w:rPr>
        <w:t>C</w:t>
      </w:r>
      <w:r w:rsidRPr="0095276A">
        <w:rPr>
          <w:b w:val="0"/>
          <w:bCs/>
          <w:caps w:val="0"/>
        </w:rPr>
        <w:t>omo um usuário cadastrado, eu quero consultar informações limitadas sobre ações, para ter uma visão preliminar antes de acessar mais detalhes</w:t>
      </w:r>
    </w:p>
    <w:p w14:paraId="20839812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F250B2A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95276A">
        <w:rPr>
          <w:iCs/>
          <w:color w:val="000000" w:themeColor="text1"/>
        </w:rPr>
        <w:t>Usuário estar logado.</w:t>
      </w:r>
    </w:p>
    <w:p w14:paraId="7B2A3E65" w14:textId="77777777" w:rsidR="00016CF6" w:rsidRDefault="00016CF6" w:rsidP="00016CF6">
      <w:pPr>
        <w:pStyle w:val="EPP-Cabealho"/>
        <w:jc w:val="left"/>
      </w:pPr>
    </w:p>
    <w:p w14:paraId="1EA8978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87"/>
        <w:gridCol w:w="2400"/>
      </w:tblGrid>
      <w:tr w:rsidR="00016CF6" w:rsidRPr="00016CF6" w14:paraId="762591F3" w14:textId="77777777" w:rsidTr="00016CF6">
        <w:tc>
          <w:tcPr>
            <w:tcW w:w="1101" w:type="dxa"/>
          </w:tcPr>
          <w:p w14:paraId="44C948F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90022E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5482AE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0CA37754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1ECE2EAD" w14:textId="77777777" w:rsidTr="00016CF6">
        <w:tc>
          <w:tcPr>
            <w:tcW w:w="1101" w:type="dxa"/>
          </w:tcPr>
          <w:p w14:paraId="1A5D1F93" w14:textId="77777777" w:rsidR="00016CF6" w:rsidRPr="008077ED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01910D78" w14:textId="1676ECFA" w:rsidR="00016CF6" w:rsidRPr="008077ED" w:rsidRDefault="008077E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Consultar informações limitadas de ações</w:t>
            </w:r>
          </w:p>
        </w:tc>
        <w:tc>
          <w:tcPr>
            <w:tcW w:w="2445" w:type="dxa"/>
          </w:tcPr>
          <w:p w14:paraId="34BE5783" w14:textId="2556DAF1" w:rsidR="00016CF6" w:rsidRPr="008077ED" w:rsidRDefault="008077E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Código da ação</w:t>
            </w:r>
          </w:p>
        </w:tc>
        <w:tc>
          <w:tcPr>
            <w:tcW w:w="2445" w:type="dxa"/>
          </w:tcPr>
          <w:p w14:paraId="053008CC" w14:textId="41089A4F" w:rsidR="00016CF6" w:rsidRPr="008077ED" w:rsidRDefault="008077E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Informações limitadas exibidas corretamente </w:t>
            </w:r>
          </w:p>
        </w:tc>
      </w:tr>
      <w:tr w:rsidR="00016CF6" w14:paraId="4051E612" w14:textId="77777777" w:rsidTr="00016CF6">
        <w:tc>
          <w:tcPr>
            <w:tcW w:w="1101" w:type="dxa"/>
          </w:tcPr>
          <w:p w14:paraId="66E15349" w14:textId="77777777" w:rsidR="00016CF6" w:rsidRPr="008077ED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6D45150F" w14:textId="40BE937C" w:rsidR="00016CF6" w:rsidRPr="008077ED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C</w:t>
            </w:r>
            <w:r w:rsidR="008077ED">
              <w:rPr>
                <w:i w:val="0"/>
                <w:iCs/>
                <w:color w:val="auto"/>
              </w:rPr>
              <w:t>onsultar informações com filtros</w:t>
            </w:r>
          </w:p>
        </w:tc>
        <w:tc>
          <w:tcPr>
            <w:tcW w:w="2445" w:type="dxa"/>
          </w:tcPr>
          <w:p w14:paraId="0E45DA70" w14:textId="32DC5CB3" w:rsidR="00016CF6" w:rsidRPr="008077ED" w:rsidRDefault="008077E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Aplicar filtros de ações</w:t>
            </w:r>
          </w:p>
        </w:tc>
        <w:tc>
          <w:tcPr>
            <w:tcW w:w="2445" w:type="dxa"/>
          </w:tcPr>
          <w:p w14:paraId="28D9A313" w14:textId="2D27C7A8" w:rsidR="00016CF6" w:rsidRPr="008077ED" w:rsidRDefault="008077E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Filtragem de informações realizada com sucesso </w:t>
            </w:r>
          </w:p>
        </w:tc>
      </w:tr>
      <w:tr w:rsidR="00016CF6" w14:paraId="526A137D" w14:textId="77777777" w:rsidTr="00016CF6">
        <w:tc>
          <w:tcPr>
            <w:tcW w:w="1101" w:type="dxa"/>
          </w:tcPr>
          <w:p w14:paraId="20F41609" w14:textId="77777777" w:rsidR="00016CF6" w:rsidRDefault="00016CF6" w:rsidP="007E6CB5">
            <w:pPr>
              <w:pStyle w:val="EPP-Comentario"/>
            </w:pPr>
          </w:p>
        </w:tc>
        <w:tc>
          <w:tcPr>
            <w:tcW w:w="3787" w:type="dxa"/>
          </w:tcPr>
          <w:p w14:paraId="4EFE1469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0461E261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3A365BBC" w14:textId="77777777" w:rsidR="00016CF6" w:rsidRDefault="00016CF6" w:rsidP="007E6CB5">
            <w:pPr>
              <w:pStyle w:val="EPP-Comentario"/>
            </w:pPr>
          </w:p>
        </w:tc>
      </w:tr>
    </w:tbl>
    <w:p w14:paraId="4A7A743B" w14:textId="77777777" w:rsidR="00016CF6" w:rsidRDefault="00016CF6" w:rsidP="007E6CB5">
      <w:pPr>
        <w:pStyle w:val="EPP-Comentario"/>
      </w:pPr>
    </w:p>
    <w:p w14:paraId="56C9E2C2" w14:textId="77777777" w:rsidR="0033170C" w:rsidRDefault="0033170C" w:rsidP="0033170C">
      <w:pPr>
        <w:pStyle w:val="EPP-Seonivel1"/>
      </w:pPr>
      <w:r>
        <w:t>tEM PROTÓTIPO?</w:t>
      </w:r>
    </w:p>
    <w:p w14:paraId="1A0D18D3" w14:textId="7898B9A6" w:rsidR="0033170C" w:rsidRPr="0095276A" w:rsidRDefault="0033170C" w:rsidP="007E6CB5">
      <w:pPr>
        <w:pStyle w:val="EPP-Comentario"/>
        <w:rPr>
          <w:i w:val="0"/>
          <w:iCs/>
          <w:sz w:val="24"/>
          <w:szCs w:val="24"/>
        </w:rPr>
      </w:pPr>
    </w:p>
    <w:sectPr w:rsidR="0033170C" w:rsidRPr="0095276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43F5" w14:textId="77777777" w:rsidR="00EE5652" w:rsidRDefault="00EE5652">
      <w:r>
        <w:separator/>
      </w:r>
    </w:p>
  </w:endnote>
  <w:endnote w:type="continuationSeparator" w:id="0">
    <w:p w14:paraId="121C5429" w14:textId="77777777" w:rsidR="00EE5652" w:rsidRDefault="00EE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0873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3294317" w14:textId="77777777">
      <w:trPr>
        <w:cantSplit/>
      </w:trPr>
      <w:tc>
        <w:tcPr>
          <w:tcW w:w="6300" w:type="dxa"/>
        </w:tcPr>
        <w:p w14:paraId="18F817D9" w14:textId="77777777" w:rsidR="00FB4266" w:rsidRDefault="00EE5652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00B791D0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D6191F6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0FF9B97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EE5652">
      <w:fldChar w:fldCharType="begin"/>
    </w:r>
    <w:r w:rsidR="00EE5652">
      <w:instrText xml:space="preserve"> DOCPROPERTY  "Versão Modelo"  \* MERGEFORMAT </w:instrText>
    </w:r>
    <w:r w:rsidR="00EE5652">
      <w:fldChar w:fldCharType="separate"/>
    </w:r>
    <w:r w:rsidR="0095276A">
      <w:t>1</w:t>
    </w:r>
    <w:r w:rsidR="00EE565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E008" w14:textId="77777777" w:rsidR="00EE5652" w:rsidRDefault="00EE5652">
      <w:r>
        <w:separator/>
      </w:r>
    </w:p>
  </w:footnote>
  <w:footnote w:type="continuationSeparator" w:id="0">
    <w:p w14:paraId="2F706275" w14:textId="77777777" w:rsidR="00EE5652" w:rsidRDefault="00EE5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B25499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29CA593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E88E56D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54D64516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083FAB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A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077ED"/>
    <w:rsid w:val="008202EF"/>
    <w:rsid w:val="0082433C"/>
    <w:rsid w:val="00824D94"/>
    <w:rsid w:val="00841EC0"/>
    <w:rsid w:val="0095276A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5652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61C77"/>
  <w15:docId w15:val="{1B2AF4FC-F20F-4DBA-865C-A569F90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89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632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Guilherme Falcão</dc:creator>
  <cp:lastModifiedBy>Guilherme Falcão</cp:lastModifiedBy>
  <cp:revision>1</cp:revision>
  <cp:lastPrinted>2005-05-05T18:34:00Z</cp:lastPrinted>
  <dcterms:created xsi:type="dcterms:W3CDTF">2024-10-20T15:43:00Z</dcterms:created>
  <dcterms:modified xsi:type="dcterms:W3CDTF">2024-10-20T17:12:00Z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