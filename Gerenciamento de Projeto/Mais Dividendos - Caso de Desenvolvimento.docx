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35D6" w14:textId="30A80FC9" w:rsidR="00925A18" w:rsidRPr="00A20D4F" w:rsidRDefault="0060478D" w:rsidP="000474B5">
      <w:pPr>
        <w:jc w:val="center"/>
      </w:pPr>
      <w:bookmarkStart w:id="0" w:name="_Toc74456896"/>
      <w:r w:rsidRPr="0060478D">
        <w:drawing>
          <wp:inline distT="0" distB="0" distL="0" distR="0" wp14:anchorId="3A724FE9" wp14:editId="424A14AC">
            <wp:extent cx="6120130" cy="2665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31B" w14:textId="77777777" w:rsidR="00925A18" w:rsidRPr="00A20D4F" w:rsidRDefault="00925A18" w:rsidP="00925A18"/>
    <w:p w14:paraId="267BCDC6" w14:textId="77777777" w:rsidR="00925A18" w:rsidRPr="00A20D4F" w:rsidRDefault="00925A18" w:rsidP="00925A18"/>
    <w:p w14:paraId="7691EC09" w14:textId="77777777" w:rsidR="00925A18" w:rsidRPr="00A20D4F" w:rsidRDefault="00925A18" w:rsidP="00925A18"/>
    <w:p w14:paraId="5718FD92" w14:textId="77777777" w:rsidR="00925A18" w:rsidRPr="00A20D4F" w:rsidRDefault="00925A18" w:rsidP="00925A18"/>
    <w:p w14:paraId="74C49DE2" w14:textId="77777777" w:rsidR="00925A18" w:rsidRPr="00A20D4F" w:rsidRDefault="00925A18" w:rsidP="00925A18"/>
    <w:p w14:paraId="35E9CAC2" w14:textId="77777777" w:rsidR="00925A18" w:rsidRPr="00A20D4F" w:rsidRDefault="00925A18" w:rsidP="00925A18"/>
    <w:p w14:paraId="65143E6E" w14:textId="77777777" w:rsidR="00925A18" w:rsidRPr="00A20D4F" w:rsidRDefault="00925A18" w:rsidP="00925A18"/>
    <w:p w14:paraId="54ABE684" w14:textId="77777777" w:rsidR="00925A18" w:rsidRPr="00A20D4F" w:rsidRDefault="00925A18" w:rsidP="00925A18"/>
    <w:p w14:paraId="61B726A6" w14:textId="77777777" w:rsidR="00925A18" w:rsidRPr="00A20D4F" w:rsidRDefault="00925A18" w:rsidP="00925A18"/>
    <w:p w14:paraId="4A52A032" w14:textId="77777777" w:rsidR="00925A18" w:rsidRPr="00A20D4F" w:rsidRDefault="00925A18" w:rsidP="00925A18"/>
    <w:p w14:paraId="5ED87B99" w14:textId="77777777" w:rsidR="00925A18" w:rsidRPr="00A20D4F" w:rsidRDefault="00925A18" w:rsidP="00925A18"/>
    <w:p w14:paraId="320A89D4" w14:textId="77777777" w:rsidR="00925A18" w:rsidRPr="00A20D4F" w:rsidRDefault="00925A18" w:rsidP="00925A18"/>
    <w:p w14:paraId="59565D69" w14:textId="77777777" w:rsidR="00925A18" w:rsidRPr="00A20D4F" w:rsidRDefault="00925A18" w:rsidP="00925A18"/>
    <w:p w14:paraId="614A655A" w14:textId="77777777" w:rsidR="00925A18" w:rsidRDefault="00925A18" w:rsidP="00925A18"/>
    <w:p w14:paraId="08BE5571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17A37" wp14:editId="638A569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5BC7A52CEC64502BD6A7DC6F25B782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00FF18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17A3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5BC7A52CEC64502BD6A7DC6F25B782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100FF18" w14:textId="77777777"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8E097E9" w14:textId="77777777" w:rsidR="00925A18" w:rsidRPr="00264EFB" w:rsidRDefault="00925A18" w:rsidP="00925A18"/>
    <w:p w14:paraId="2B30808A" w14:textId="77777777" w:rsidR="00925A18" w:rsidRPr="00264EFB" w:rsidRDefault="00925A18" w:rsidP="00925A18"/>
    <w:p w14:paraId="7EBFFF20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7B032" wp14:editId="069F5ED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83DFEAF" w14:textId="22C2ACC8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60478D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D604196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0C0F24F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7B032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83DFEAF" w14:textId="22C2ACC8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60478D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D604196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00C0F24F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AB7C64" w14:textId="77777777" w:rsidR="00925A18" w:rsidRPr="00264EFB" w:rsidRDefault="00925A18" w:rsidP="00925A18"/>
    <w:p w14:paraId="1BCFD548" w14:textId="77777777" w:rsidR="00925A18" w:rsidRPr="00264EFB" w:rsidRDefault="00925A18" w:rsidP="00925A18"/>
    <w:p w14:paraId="0F35F38A" w14:textId="77777777" w:rsidR="00925A18" w:rsidRPr="00264EFB" w:rsidRDefault="00925A18" w:rsidP="00925A18"/>
    <w:p w14:paraId="23CCBA72" w14:textId="77777777" w:rsidR="00925A18" w:rsidRPr="00264EFB" w:rsidRDefault="00925A18" w:rsidP="00925A18"/>
    <w:p w14:paraId="00195B92" w14:textId="77777777" w:rsidR="00925A18" w:rsidRPr="00264EFB" w:rsidRDefault="00925A18" w:rsidP="00925A18"/>
    <w:p w14:paraId="67DA8D55" w14:textId="77777777" w:rsidR="00925A18" w:rsidRPr="00264EFB" w:rsidRDefault="00925A18" w:rsidP="00925A18"/>
    <w:p w14:paraId="466CF6E8" w14:textId="77777777" w:rsidR="00925A18" w:rsidRPr="00264EFB" w:rsidRDefault="00925A18" w:rsidP="00925A18"/>
    <w:p w14:paraId="5D490183" w14:textId="77777777" w:rsidR="00925A18" w:rsidRPr="00264EFB" w:rsidRDefault="00925A18" w:rsidP="00925A18"/>
    <w:p w14:paraId="54CBF99F" w14:textId="77777777" w:rsidR="00925A18" w:rsidRPr="00264EFB" w:rsidRDefault="00925A18" w:rsidP="00925A18"/>
    <w:p w14:paraId="30342C58" w14:textId="77777777" w:rsidR="00925A18" w:rsidRPr="00264EFB" w:rsidRDefault="00925A18" w:rsidP="00925A18"/>
    <w:p w14:paraId="5C95EECE" w14:textId="77777777" w:rsidR="00925A18" w:rsidRPr="00264EFB" w:rsidRDefault="00925A18" w:rsidP="00925A18"/>
    <w:p w14:paraId="7EF72F92" w14:textId="77777777" w:rsidR="00925A18" w:rsidRPr="00264EFB" w:rsidRDefault="00925A18" w:rsidP="00925A18"/>
    <w:p w14:paraId="6BE8F2F7" w14:textId="77777777" w:rsidR="00925A18" w:rsidRPr="00264EFB" w:rsidRDefault="00925A18" w:rsidP="00925A18"/>
    <w:p w14:paraId="62BDE28B" w14:textId="77777777" w:rsidR="00925A18" w:rsidRPr="00264EFB" w:rsidRDefault="00925A18" w:rsidP="00925A18"/>
    <w:p w14:paraId="29A8CF3B" w14:textId="77777777" w:rsidR="00925A18" w:rsidRPr="00264EFB" w:rsidRDefault="00925A18" w:rsidP="00925A18"/>
    <w:p w14:paraId="4C22D104" w14:textId="77777777" w:rsidR="00925A18" w:rsidRPr="00264EFB" w:rsidRDefault="00925A18" w:rsidP="00925A18"/>
    <w:p w14:paraId="6EB96456" w14:textId="77777777" w:rsidR="00925A18" w:rsidRPr="00264EFB" w:rsidRDefault="00925A18" w:rsidP="00925A18"/>
    <w:p w14:paraId="594B27EF" w14:textId="77777777" w:rsidR="00925A18" w:rsidRDefault="00925A18" w:rsidP="00925A18">
      <w:pPr>
        <w:tabs>
          <w:tab w:val="left" w:pos="3700"/>
        </w:tabs>
      </w:pPr>
    </w:p>
    <w:p w14:paraId="3347DCDC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6D898" wp14:editId="40AFFB50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307C2A31" w14:textId="17CB5EDC" w:rsidR="00925A18" w:rsidRPr="00264EFB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60478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+Div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&gt; - </w:t>
                                </w:r>
                                <w:r w:rsidR="0060478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&lt;Mais Dividendos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266B7865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D898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307C2A31" w14:textId="17CB5EDC" w:rsidR="00925A18" w:rsidRPr="00264EFB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60478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+Div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&gt; - </w:t>
                          </w:r>
                          <w:r w:rsidR="0060478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&lt;Mais Dividendos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266B7865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66F0A003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2C8B14AD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383786DB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3D4B6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B81E7E9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1AAB268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55C77EC8" w14:textId="77777777" w:rsidTr="00926A44">
        <w:trPr>
          <w:trHeight w:val="284"/>
        </w:trPr>
        <w:tc>
          <w:tcPr>
            <w:tcW w:w="1550" w:type="dxa"/>
          </w:tcPr>
          <w:p w14:paraId="6EA502F7" w14:textId="4EE5BF0D" w:rsidR="00925A18" w:rsidRPr="0060478D" w:rsidRDefault="0060478D" w:rsidP="00926A44">
            <w:pPr>
              <w:pStyle w:val="Instruo"/>
              <w:rPr>
                <w:i w:val="0"/>
                <w:iCs/>
                <w:color w:val="auto"/>
              </w:rPr>
            </w:pPr>
            <w:r w:rsidRPr="0060478D">
              <w:rPr>
                <w:i w:val="0"/>
                <w:iCs/>
                <w:color w:val="auto"/>
              </w:rPr>
              <w:t>29/09/2024</w:t>
            </w:r>
          </w:p>
          <w:p w14:paraId="4B6FC0EE" w14:textId="77777777" w:rsidR="00925A18" w:rsidRPr="0060478D" w:rsidRDefault="00925A18" w:rsidP="00926A44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19494667" w14:textId="33B6C9B9" w:rsidR="00925A18" w:rsidRPr="0060478D" w:rsidRDefault="0060478D" w:rsidP="00926A44">
            <w:pPr>
              <w:pStyle w:val="Instruo"/>
              <w:rPr>
                <w:i w:val="0"/>
                <w:iCs/>
                <w:color w:val="auto"/>
              </w:rPr>
            </w:pPr>
            <w:r w:rsidRPr="0060478D">
              <w:rPr>
                <w:i w:val="0"/>
                <w:iCs/>
                <w:color w:val="auto"/>
              </w:rPr>
              <w:t>1.0.0</w:t>
            </w:r>
          </w:p>
        </w:tc>
        <w:tc>
          <w:tcPr>
            <w:tcW w:w="4680" w:type="dxa"/>
          </w:tcPr>
          <w:p w14:paraId="2B1E8C06" w14:textId="270BBFAB" w:rsidR="00925A18" w:rsidRPr="0060478D" w:rsidRDefault="0060478D" w:rsidP="00926A44">
            <w:pPr>
              <w:pStyle w:val="Instruo"/>
              <w:rPr>
                <w:i w:val="0"/>
                <w:iCs/>
                <w:color w:val="auto"/>
              </w:rPr>
            </w:pPr>
            <w:r w:rsidRPr="0060478D">
              <w:rPr>
                <w:i w:val="0"/>
                <w:iCs/>
                <w:color w:val="auto"/>
              </w:rPr>
              <w:t>Primeiro preenchimento da documentação do projeto</w:t>
            </w:r>
          </w:p>
        </w:tc>
        <w:tc>
          <w:tcPr>
            <w:tcW w:w="2410" w:type="dxa"/>
          </w:tcPr>
          <w:p w14:paraId="4DEE9B45" w14:textId="5820D21F" w:rsidR="00925A18" w:rsidRPr="0060478D" w:rsidRDefault="0060478D" w:rsidP="00926A44">
            <w:pPr>
              <w:pStyle w:val="Instruo"/>
              <w:rPr>
                <w:i w:val="0"/>
                <w:iCs/>
                <w:color w:val="auto"/>
              </w:rPr>
            </w:pPr>
            <w:r w:rsidRPr="0060478D">
              <w:rPr>
                <w:i w:val="0"/>
                <w:iCs/>
                <w:color w:val="auto"/>
              </w:rPr>
              <w:t>Sara Maria Falcão</w:t>
            </w:r>
          </w:p>
        </w:tc>
      </w:tr>
      <w:tr w:rsidR="00925A18" w14:paraId="62B0B322" w14:textId="77777777" w:rsidTr="00926A44">
        <w:trPr>
          <w:trHeight w:val="284"/>
        </w:trPr>
        <w:tc>
          <w:tcPr>
            <w:tcW w:w="1550" w:type="dxa"/>
          </w:tcPr>
          <w:p w14:paraId="61579AE4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78DE0DAB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79BF4816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3A3D74A5" w14:textId="77777777" w:rsidR="00925A18" w:rsidRDefault="00925A18" w:rsidP="00926A44">
            <w:pPr>
              <w:jc w:val="left"/>
            </w:pPr>
          </w:p>
        </w:tc>
      </w:tr>
      <w:tr w:rsidR="00925A18" w14:paraId="2B18C4F7" w14:textId="77777777" w:rsidTr="00926A44">
        <w:trPr>
          <w:trHeight w:val="284"/>
        </w:trPr>
        <w:tc>
          <w:tcPr>
            <w:tcW w:w="1550" w:type="dxa"/>
          </w:tcPr>
          <w:p w14:paraId="2FD50D59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B6DDBB0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6091A5E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4E97A81A" w14:textId="77777777" w:rsidR="00925A18" w:rsidRDefault="00925A18" w:rsidP="00926A44">
            <w:pPr>
              <w:jc w:val="left"/>
            </w:pPr>
          </w:p>
        </w:tc>
      </w:tr>
    </w:tbl>
    <w:p w14:paraId="7048F133" w14:textId="77777777" w:rsidR="00A94162" w:rsidRDefault="00A94162"/>
    <w:p w14:paraId="395A1795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504771E4" w14:textId="77777777" w:rsidR="006D4458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57706410" w:history="1">
        <w:r w:rsidR="006D4458" w:rsidRPr="0010439B">
          <w:rPr>
            <w:rStyle w:val="Hyperlink"/>
          </w:rPr>
          <w:t>1. Introdução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_Toc57706410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5FE90B99" w14:textId="77777777" w:rsidR="006D4458" w:rsidRDefault="00F7178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1" w:history="1">
        <w:r w:rsidR="006D4458" w:rsidRPr="0010439B">
          <w:rPr>
            <w:rStyle w:val="Hyperlink"/>
          </w:rPr>
          <w:t>1.1. Justificativa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_Toc57706411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0A6EC946" w14:textId="77777777" w:rsidR="006D4458" w:rsidRDefault="00F7178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2" w:history="1">
        <w:r w:rsidR="006D4458" w:rsidRPr="0010439B">
          <w:rPr>
            <w:rStyle w:val="Hyperlink"/>
          </w:rPr>
          <w:t>2. Referências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_Toc57706412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572C29FE" w14:textId="77777777" w:rsidR="006D4458" w:rsidRDefault="00F7178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3" w:history="1">
        <w:r w:rsidR="006D4458" w:rsidRPr="0010439B">
          <w:rPr>
            <w:rStyle w:val="Hyperlink"/>
          </w:rPr>
          <w:t>3. customização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_Toc57706413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5453CB84" w14:textId="77777777" w:rsidR="006D4458" w:rsidRDefault="00F7178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4" w:history="1">
        <w:r w:rsidR="006D4458" w:rsidRPr="0010439B">
          <w:rPr>
            <w:rStyle w:val="Hyperlink"/>
          </w:rPr>
          <w:t>3.1. Artefatos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_Toc57706414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2DB3636B" w14:textId="77777777" w:rsidR="006D4458" w:rsidRDefault="00F7178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5" w:history="1">
        <w:r w:rsidR="006D4458" w:rsidRPr="0010439B">
          <w:rPr>
            <w:rStyle w:val="Hyperlink"/>
          </w:rPr>
          <w:t>3.2. Tarefas: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_Toc57706415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55F9B8E4" w14:textId="77777777" w:rsidR="006D4458" w:rsidRDefault="00F7178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6" w:history="1">
        <w:r w:rsidR="006D4458" w:rsidRPr="0010439B">
          <w:rPr>
            <w:rStyle w:val="Hyperlink"/>
          </w:rPr>
          <w:t>3.3. Ferramentas: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_Toc57706416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6836E56E" w14:textId="77777777" w:rsidR="006D4458" w:rsidRDefault="00F7178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7" w:history="1">
        <w:r w:rsidR="006D4458" w:rsidRPr="0010439B">
          <w:rPr>
            <w:rStyle w:val="Hyperlink"/>
          </w:rPr>
          <w:t>4. Outras customizações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_Toc57706417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1D0CAEAA" w14:textId="77777777" w:rsidR="006D4458" w:rsidRDefault="00F7178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8" w:history="1">
        <w:r w:rsidR="006D4458" w:rsidRPr="0010439B">
          <w:rPr>
            <w:rStyle w:val="Hyperlink"/>
          </w:rPr>
          <w:t>5. observações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_Toc57706418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0A957359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76CAAA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5770641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4249B17A" w14:textId="77777777" w:rsidR="00175E08" w:rsidRDefault="00175E08" w:rsidP="00175E08">
      <w:pPr>
        <w:rPr>
          <w:color w:val="auto"/>
        </w:rPr>
      </w:pPr>
      <w:r>
        <w:rPr>
          <w:color w:val="auto"/>
        </w:rPr>
        <w:t>Este documento tem a finalidade de documentar a customização do processo padrão SpinOff</w:t>
      </w:r>
      <w:r w:rsidR="005C3685">
        <w:rPr>
          <w:color w:val="auto"/>
        </w:rPr>
        <w:t xml:space="preserve"> a ser utilizado pelo </w:t>
      </w:r>
      <w:r>
        <w:rPr>
          <w:color w:val="auto"/>
        </w:rPr>
        <w:t>projeto. O objetivo é orientar os membros do time e novos membros das mudanças realizadas em relação ao processo padrão.</w:t>
      </w:r>
    </w:p>
    <w:p w14:paraId="202A675E" w14:textId="77777777" w:rsidR="00175E08" w:rsidRDefault="00175E08" w:rsidP="00175E08">
      <w:pPr>
        <w:rPr>
          <w:color w:val="auto"/>
        </w:rPr>
      </w:pPr>
    </w:p>
    <w:p w14:paraId="15CC5705" w14:textId="77777777" w:rsidR="00175E08" w:rsidRDefault="00175E08" w:rsidP="00175E08">
      <w:r w:rsidRPr="0088288B">
        <w:rPr>
          <w:b/>
          <w:bCs/>
          <w:color w:val="auto"/>
        </w:rPr>
        <w:t>Importante</w:t>
      </w:r>
      <w:r>
        <w:rPr>
          <w:color w:val="auto"/>
        </w:rPr>
        <w:t>: Essa customização é específica do projeto. Que pode vir a ser uma oportunidade de melhoria do processo no futuro a depender do número de ocorrências em outros projetos.</w:t>
      </w:r>
    </w:p>
    <w:p w14:paraId="5B33146F" w14:textId="2A05DBE2" w:rsidR="00A94162" w:rsidRDefault="00D43F95">
      <w:pPr>
        <w:pStyle w:val="Ttulo2"/>
      </w:pPr>
      <w:bookmarkStart w:id="34" w:name="_Toc57706411"/>
      <w:r>
        <w:t>Justificativa</w:t>
      </w:r>
      <w:bookmarkEnd w:id="34"/>
    </w:p>
    <w:p w14:paraId="3DD13662" w14:textId="15378B79" w:rsidR="002E3C90" w:rsidRPr="002E3C90" w:rsidRDefault="002E3C90" w:rsidP="002E3C90">
      <w:pPr>
        <w:rPr>
          <w:lang w:eastAsia="en-US"/>
        </w:rPr>
      </w:pPr>
      <w:r>
        <w:rPr>
          <w:lang w:eastAsia="en-US"/>
        </w:rPr>
        <w:t>Esta versão do documento tem como objetivo justificar as adaptações necessárias no processo de desenvolvimento mais dividendos, especificando os artefatos, ferramentas e tarefas adicionais ou dispensáveis, de acordo com as particularidades de segurança e complexidade do projeto</w:t>
      </w:r>
    </w:p>
    <w:p w14:paraId="36282330" w14:textId="5388FE7D" w:rsidR="00A218B7" w:rsidRDefault="006830E3" w:rsidP="00A218B7">
      <w:pPr>
        <w:pStyle w:val="Ttulo1"/>
      </w:pPr>
      <w:bookmarkStart w:id="35" w:name="_Toc57706412"/>
      <w:r>
        <w:t>Referências</w:t>
      </w:r>
      <w:bookmarkEnd w:id="35"/>
    </w:p>
    <w:p w14:paraId="4997E8BC" w14:textId="482BE228" w:rsidR="002E3C90" w:rsidRPr="002E3C90" w:rsidRDefault="002E3C90" w:rsidP="002E3C90">
      <w:pPr>
        <w:rPr>
          <w:color w:val="auto"/>
          <w:lang w:eastAsia="en-US"/>
        </w:rPr>
      </w:pPr>
      <w:r>
        <w:rPr>
          <w:lang w:eastAsia="en-US"/>
        </w:rPr>
        <w:t xml:space="preserve">SpinOff: </w:t>
      </w:r>
      <w:hyperlink r:id="rId10" w:history="1">
        <w:r w:rsidRPr="002E3C90">
          <w:rPr>
            <w:rStyle w:val="Hyperlink"/>
            <w:color w:val="auto"/>
            <w:lang w:eastAsia="en-US"/>
          </w:rPr>
          <w:t>http://arum.tec.br/SpinOff/index.htm</w:t>
        </w:r>
      </w:hyperlink>
      <w:r w:rsidRPr="002E3C90">
        <w:rPr>
          <w:color w:val="auto"/>
          <w:lang w:eastAsia="en-US"/>
        </w:rPr>
        <w:t xml:space="preserve"> </w:t>
      </w:r>
    </w:p>
    <w:p w14:paraId="4A0EE241" w14:textId="186ECD60" w:rsidR="006830E3" w:rsidRPr="006830E3" w:rsidRDefault="00A218B7" w:rsidP="006D4458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57706413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14:paraId="380AA504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09" w:name="_Toc57706414"/>
      <w:r>
        <w:t>Artefatos</w:t>
      </w:r>
      <w:bookmarkEnd w:id="109"/>
    </w:p>
    <w:p w14:paraId="0B695649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30"/>
        <w:gridCol w:w="2476"/>
        <w:gridCol w:w="5528"/>
      </w:tblGrid>
      <w:tr w:rsidR="006D4458" w:rsidRPr="006830E3" w14:paraId="381C0AED" w14:textId="77777777" w:rsidTr="00CB2419">
        <w:tc>
          <w:tcPr>
            <w:tcW w:w="1630" w:type="dxa"/>
            <w:shd w:val="pct10" w:color="auto" w:fill="auto"/>
          </w:tcPr>
          <w:p w14:paraId="631FDB1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476" w:type="dxa"/>
            <w:shd w:val="pct10" w:color="auto" w:fill="auto"/>
          </w:tcPr>
          <w:p w14:paraId="58255135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5528" w:type="dxa"/>
            <w:shd w:val="pct10" w:color="auto" w:fill="auto"/>
          </w:tcPr>
          <w:p w14:paraId="2AA9332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2F294366" w14:textId="77777777" w:rsidTr="00CB2419">
        <w:tc>
          <w:tcPr>
            <w:tcW w:w="1630" w:type="dxa"/>
          </w:tcPr>
          <w:p w14:paraId="26DC02F0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616966A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23953BF1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06A4105" w14:textId="77777777" w:rsidTr="00CB2419">
        <w:tc>
          <w:tcPr>
            <w:tcW w:w="1630" w:type="dxa"/>
          </w:tcPr>
          <w:p w14:paraId="5D0B7865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1C169A7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2A300CDD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574D2246" w14:textId="77777777" w:rsidR="006D4458" w:rsidRDefault="006D4458" w:rsidP="006D4458">
      <w:pPr>
        <w:rPr>
          <w:lang w:eastAsia="en-US"/>
        </w:rPr>
      </w:pPr>
    </w:p>
    <w:p w14:paraId="4528BFE1" w14:textId="77777777" w:rsidR="006D4458" w:rsidRPr="006830E3" w:rsidRDefault="006D4458" w:rsidP="006D4458">
      <w:pPr>
        <w:jc w:val="center"/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006"/>
        <w:gridCol w:w="2570"/>
        <w:gridCol w:w="2817"/>
        <w:gridCol w:w="3241"/>
      </w:tblGrid>
      <w:tr w:rsidR="006D4458" w:rsidRPr="006830E3" w14:paraId="6E01B4A3" w14:textId="77777777" w:rsidTr="001B5EDF">
        <w:tc>
          <w:tcPr>
            <w:tcW w:w="959" w:type="dxa"/>
            <w:shd w:val="pct10" w:color="auto" w:fill="auto"/>
          </w:tcPr>
          <w:p w14:paraId="4755FC85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580" w:type="dxa"/>
            <w:shd w:val="pct10" w:color="auto" w:fill="auto"/>
          </w:tcPr>
          <w:p w14:paraId="48C555B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2835" w:type="dxa"/>
            <w:shd w:val="pct10" w:color="auto" w:fill="auto"/>
          </w:tcPr>
          <w:p w14:paraId="5576B17C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4583D7FC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4AB30B13" w14:textId="77777777" w:rsidTr="001B5EDF">
        <w:tc>
          <w:tcPr>
            <w:tcW w:w="959" w:type="dxa"/>
          </w:tcPr>
          <w:p w14:paraId="527BC61A" w14:textId="74035C32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716BBB12" w14:textId="48983C4C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Caso de Desenvolvimento</w:t>
            </w:r>
          </w:p>
        </w:tc>
        <w:tc>
          <w:tcPr>
            <w:tcW w:w="2835" w:type="dxa"/>
          </w:tcPr>
          <w:p w14:paraId="4CF48365" w14:textId="730CA1A8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5B619C39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2B480298" w14:textId="77777777" w:rsidTr="001B5EDF">
        <w:tc>
          <w:tcPr>
            <w:tcW w:w="959" w:type="dxa"/>
          </w:tcPr>
          <w:p w14:paraId="51BCC5F9" w14:textId="0436EC63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5203B4C7" w14:textId="5282435F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Termo de Abertura do Projeto</w:t>
            </w:r>
          </w:p>
        </w:tc>
        <w:tc>
          <w:tcPr>
            <w:tcW w:w="2835" w:type="dxa"/>
          </w:tcPr>
          <w:p w14:paraId="733B0F88" w14:textId="101A7DCB" w:rsidR="006D4458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3BCFBB0F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1B5EDF" w14:paraId="665AC7A5" w14:textId="77777777" w:rsidTr="001B5EDF">
        <w:tc>
          <w:tcPr>
            <w:tcW w:w="959" w:type="dxa"/>
          </w:tcPr>
          <w:p w14:paraId="2DFEDBA7" w14:textId="4A1743F1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253D574F" w14:textId="3DD47FD2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Planilha de Planejamento e Controle de Projeto</w:t>
            </w:r>
          </w:p>
        </w:tc>
        <w:tc>
          <w:tcPr>
            <w:tcW w:w="2835" w:type="dxa"/>
          </w:tcPr>
          <w:p w14:paraId="3D4B29AC" w14:textId="6358915C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078A7944" w14:textId="77777777" w:rsidR="001B5EDF" w:rsidRDefault="001B5EDF" w:rsidP="00CB2419">
            <w:pPr>
              <w:rPr>
                <w:lang w:eastAsia="en-US"/>
              </w:rPr>
            </w:pPr>
          </w:p>
        </w:tc>
      </w:tr>
      <w:tr w:rsidR="001B5EDF" w14:paraId="35C71744" w14:textId="77777777" w:rsidTr="001B5EDF">
        <w:tc>
          <w:tcPr>
            <w:tcW w:w="959" w:type="dxa"/>
          </w:tcPr>
          <w:p w14:paraId="3D7C76FE" w14:textId="7996544E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6AEDCC4E" w14:textId="7F970114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Checklist do Projeto</w:t>
            </w:r>
          </w:p>
        </w:tc>
        <w:tc>
          <w:tcPr>
            <w:tcW w:w="2835" w:type="dxa"/>
          </w:tcPr>
          <w:p w14:paraId="3FC3CAF7" w14:textId="57CD749A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554E3EAB" w14:textId="77777777" w:rsidR="001B5EDF" w:rsidRDefault="001B5EDF" w:rsidP="00CB2419">
            <w:pPr>
              <w:rPr>
                <w:lang w:eastAsia="en-US"/>
              </w:rPr>
            </w:pPr>
          </w:p>
        </w:tc>
      </w:tr>
      <w:tr w:rsidR="001B5EDF" w14:paraId="00FF1796" w14:textId="77777777" w:rsidTr="001B5EDF">
        <w:tc>
          <w:tcPr>
            <w:tcW w:w="959" w:type="dxa"/>
          </w:tcPr>
          <w:p w14:paraId="647FC9D8" w14:textId="172D39C9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156F43C1" w14:textId="4BA75A31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Modelo de Caso de uso</w:t>
            </w:r>
          </w:p>
        </w:tc>
        <w:tc>
          <w:tcPr>
            <w:tcW w:w="2835" w:type="dxa"/>
          </w:tcPr>
          <w:p w14:paraId="6887063F" w14:textId="7FFF0D49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1F079580" w14:textId="77777777" w:rsidR="001B5EDF" w:rsidRDefault="001B5EDF" w:rsidP="00CB2419">
            <w:pPr>
              <w:rPr>
                <w:lang w:eastAsia="en-US"/>
              </w:rPr>
            </w:pPr>
          </w:p>
        </w:tc>
      </w:tr>
      <w:tr w:rsidR="001B5EDF" w14:paraId="72F51F60" w14:textId="77777777" w:rsidTr="001B5EDF">
        <w:tc>
          <w:tcPr>
            <w:tcW w:w="959" w:type="dxa"/>
          </w:tcPr>
          <w:p w14:paraId="3DEF24A9" w14:textId="3D0E9AD4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Iniciação</w:t>
            </w:r>
          </w:p>
        </w:tc>
        <w:tc>
          <w:tcPr>
            <w:tcW w:w="2580" w:type="dxa"/>
          </w:tcPr>
          <w:p w14:paraId="1A5E4C2D" w14:textId="3CA024FA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Visão</w:t>
            </w:r>
          </w:p>
        </w:tc>
        <w:tc>
          <w:tcPr>
            <w:tcW w:w="2835" w:type="dxa"/>
          </w:tcPr>
          <w:p w14:paraId="2E9D1997" w14:textId="76ADA573" w:rsidR="001B5EDF" w:rsidRDefault="001B5EDF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Definir o escopo do sistema</w:t>
            </w:r>
          </w:p>
        </w:tc>
        <w:tc>
          <w:tcPr>
            <w:tcW w:w="3260" w:type="dxa"/>
          </w:tcPr>
          <w:p w14:paraId="5BEB7505" w14:textId="77777777" w:rsidR="001B5EDF" w:rsidRDefault="001B5EDF" w:rsidP="00CB2419">
            <w:pPr>
              <w:rPr>
                <w:lang w:eastAsia="en-US"/>
              </w:rPr>
            </w:pPr>
          </w:p>
        </w:tc>
      </w:tr>
    </w:tbl>
    <w:p w14:paraId="04985A63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0" w:name="_Toc57706415"/>
      <w:r>
        <w:t>Tarefas:</w:t>
      </w:r>
      <w:bookmarkEnd w:id="110"/>
    </w:p>
    <w:p w14:paraId="63D04148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6D4458" w:rsidRPr="006830E3" w14:paraId="28E0EBBC" w14:textId="77777777" w:rsidTr="00CB2419">
        <w:tc>
          <w:tcPr>
            <w:tcW w:w="2122" w:type="dxa"/>
            <w:shd w:val="pct10" w:color="auto" w:fill="auto"/>
          </w:tcPr>
          <w:p w14:paraId="476565A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835" w:type="dxa"/>
            <w:shd w:val="pct10" w:color="auto" w:fill="auto"/>
          </w:tcPr>
          <w:p w14:paraId="17F8E912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677" w:type="dxa"/>
            <w:shd w:val="pct10" w:color="auto" w:fill="auto"/>
          </w:tcPr>
          <w:p w14:paraId="43121CA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2BBE82B9" w14:textId="77777777" w:rsidTr="00CB2419">
        <w:tc>
          <w:tcPr>
            <w:tcW w:w="2122" w:type="dxa"/>
          </w:tcPr>
          <w:p w14:paraId="57C05B5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097C3255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7CA39CAD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32B519A1" w14:textId="77777777" w:rsidTr="00CB2419">
        <w:tc>
          <w:tcPr>
            <w:tcW w:w="2122" w:type="dxa"/>
          </w:tcPr>
          <w:p w14:paraId="46A9C00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7937ED8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71A06E51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68A5073C" w14:textId="77777777" w:rsidR="006D4458" w:rsidRDefault="006D4458" w:rsidP="006D4458">
      <w:pPr>
        <w:rPr>
          <w:lang w:eastAsia="en-US"/>
        </w:rPr>
      </w:pPr>
    </w:p>
    <w:p w14:paraId="1E136928" w14:textId="77777777" w:rsidR="006D4458" w:rsidRDefault="006D4458" w:rsidP="006D4458">
      <w:pPr>
        <w:jc w:val="center"/>
        <w:rPr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543"/>
      </w:tblGrid>
      <w:tr w:rsidR="006D4458" w:rsidRPr="006830E3" w14:paraId="7A48B6C4" w14:textId="77777777" w:rsidTr="00CB2419">
        <w:tc>
          <w:tcPr>
            <w:tcW w:w="1555" w:type="dxa"/>
            <w:shd w:val="pct10" w:color="auto" w:fill="auto"/>
          </w:tcPr>
          <w:p w14:paraId="69B5EDA2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036A5259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2552" w:type="dxa"/>
            <w:shd w:val="pct10" w:color="auto" w:fill="auto"/>
          </w:tcPr>
          <w:p w14:paraId="20E5C26D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543" w:type="dxa"/>
            <w:shd w:val="pct10" w:color="auto" w:fill="auto"/>
          </w:tcPr>
          <w:p w14:paraId="29609BE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0172B83C" w14:textId="77777777" w:rsidTr="00CB2419">
        <w:tc>
          <w:tcPr>
            <w:tcW w:w="1555" w:type="dxa"/>
          </w:tcPr>
          <w:p w14:paraId="5298679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3BCB5616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02B26D5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1219C3A1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75C136D3" w14:textId="77777777" w:rsidTr="00CB2419">
        <w:tc>
          <w:tcPr>
            <w:tcW w:w="1555" w:type="dxa"/>
          </w:tcPr>
          <w:p w14:paraId="2912778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447FD2C1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76C5063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7F8D9605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06123FB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1" w:name="_Toc57706416"/>
      <w:r>
        <w:t>Ferramentas:</w:t>
      </w:r>
      <w:bookmarkEnd w:id="111"/>
    </w:p>
    <w:p w14:paraId="79AE1A3D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Substituição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667B05F6" w14:textId="77777777" w:rsidTr="00CB2419">
        <w:tc>
          <w:tcPr>
            <w:tcW w:w="3114" w:type="dxa"/>
            <w:shd w:val="pct10" w:color="auto" w:fill="auto"/>
          </w:tcPr>
          <w:p w14:paraId="27318FF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336DEA9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1ACDDBEE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7BDD4BE0" w14:textId="77777777" w:rsidTr="00CB2419">
        <w:tc>
          <w:tcPr>
            <w:tcW w:w="3114" w:type="dxa"/>
          </w:tcPr>
          <w:p w14:paraId="18A099AB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6433ECCA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7100003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51EAF7C8" w14:textId="77777777" w:rsidTr="00CB2419">
        <w:tc>
          <w:tcPr>
            <w:tcW w:w="3114" w:type="dxa"/>
          </w:tcPr>
          <w:p w14:paraId="73B4D9F1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7C19DF45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0797497D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3E30966A" w14:textId="77777777" w:rsidR="006D4458" w:rsidRDefault="006D4458" w:rsidP="006D4458">
      <w:pPr>
        <w:rPr>
          <w:lang w:eastAsia="en-US"/>
        </w:rPr>
      </w:pPr>
    </w:p>
    <w:p w14:paraId="6907236B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Inclusão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782" w:type="dxa"/>
        <w:tblLook w:val="04A0" w:firstRow="1" w:lastRow="0" w:firstColumn="1" w:lastColumn="0" w:noHBand="0" w:noVBand="1"/>
      </w:tblPr>
      <w:tblGrid>
        <w:gridCol w:w="3106"/>
        <w:gridCol w:w="3251"/>
        <w:gridCol w:w="3425"/>
      </w:tblGrid>
      <w:tr w:rsidR="006D4458" w:rsidRPr="006830E3" w14:paraId="2B135172" w14:textId="77777777" w:rsidTr="0005769A">
        <w:trPr>
          <w:trHeight w:val="192"/>
        </w:trPr>
        <w:tc>
          <w:tcPr>
            <w:tcW w:w="3106" w:type="dxa"/>
            <w:shd w:val="pct10" w:color="auto" w:fill="auto"/>
          </w:tcPr>
          <w:p w14:paraId="51E6A194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51" w:type="dxa"/>
            <w:shd w:val="pct10" w:color="auto" w:fill="auto"/>
          </w:tcPr>
          <w:p w14:paraId="17D17F3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425" w:type="dxa"/>
            <w:shd w:val="pct10" w:color="auto" w:fill="auto"/>
          </w:tcPr>
          <w:p w14:paraId="5B0A094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05B7E044" w14:textId="77777777" w:rsidTr="0005769A">
        <w:trPr>
          <w:trHeight w:val="192"/>
        </w:trPr>
        <w:tc>
          <w:tcPr>
            <w:tcW w:w="3106" w:type="dxa"/>
          </w:tcPr>
          <w:p w14:paraId="1F285C08" w14:textId="161E9051" w:rsidR="006D4458" w:rsidRDefault="0005769A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SpinOff</w:t>
            </w:r>
          </w:p>
        </w:tc>
        <w:tc>
          <w:tcPr>
            <w:tcW w:w="3251" w:type="dxa"/>
          </w:tcPr>
          <w:p w14:paraId="6A5F5BAC" w14:textId="342D9DD2" w:rsidR="006D4458" w:rsidRDefault="0005769A" w:rsidP="00CB241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Propósito de desenvolvimento </w:t>
            </w:r>
          </w:p>
        </w:tc>
        <w:tc>
          <w:tcPr>
            <w:tcW w:w="3425" w:type="dxa"/>
          </w:tcPr>
          <w:p w14:paraId="674CBB3C" w14:textId="7AF1AEC1" w:rsidR="006D4458" w:rsidRDefault="0005769A" w:rsidP="00CB2419">
            <w:pPr>
              <w:rPr>
                <w:lang w:eastAsia="en-US"/>
              </w:rPr>
            </w:pPr>
            <w:r w:rsidRPr="0005769A">
              <w:rPr>
                <w:lang w:eastAsia="en-US"/>
              </w:rPr>
              <w:t>http://arum.tec.br/SpinOff/index.htm</w:t>
            </w:r>
          </w:p>
        </w:tc>
      </w:tr>
      <w:tr w:rsidR="006D4458" w14:paraId="050BA6D8" w14:textId="77777777" w:rsidTr="0005769A">
        <w:trPr>
          <w:trHeight w:val="385"/>
        </w:trPr>
        <w:tc>
          <w:tcPr>
            <w:tcW w:w="3106" w:type="dxa"/>
          </w:tcPr>
          <w:p w14:paraId="7A2340A7" w14:textId="7496D7F2" w:rsidR="006D4458" w:rsidRDefault="0005769A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GitHub</w:t>
            </w:r>
          </w:p>
        </w:tc>
        <w:tc>
          <w:tcPr>
            <w:tcW w:w="3251" w:type="dxa"/>
          </w:tcPr>
          <w:p w14:paraId="35745076" w14:textId="21CE0A3D" w:rsidR="006D4458" w:rsidRDefault="0005769A" w:rsidP="00CB2419">
            <w:pPr>
              <w:rPr>
                <w:lang w:eastAsia="en-US"/>
              </w:rPr>
            </w:pPr>
            <w:r>
              <w:rPr>
                <w:lang w:eastAsia="en-US"/>
              </w:rPr>
              <w:t>Sistemas para gerenciar o versionamento do código</w:t>
            </w:r>
          </w:p>
        </w:tc>
        <w:tc>
          <w:tcPr>
            <w:tcW w:w="3425" w:type="dxa"/>
          </w:tcPr>
          <w:p w14:paraId="4A3F9A34" w14:textId="4334C9A6" w:rsidR="006D4458" w:rsidRDefault="0005769A" w:rsidP="00CB2419">
            <w:pPr>
              <w:rPr>
                <w:lang w:eastAsia="en-US"/>
              </w:rPr>
            </w:pPr>
            <w:r w:rsidRPr="0005769A">
              <w:rPr>
                <w:lang w:eastAsia="en-US"/>
              </w:rPr>
              <w:t>https://github.com/alvescode/prj-mais-dividendos</w:t>
            </w:r>
          </w:p>
        </w:tc>
      </w:tr>
    </w:tbl>
    <w:p w14:paraId="2B0C59CD" w14:textId="77777777" w:rsidR="0042093D" w:rsidRDefault="006830E3" w:rsidP="0042093D">
      <w:pPr>
        <w:pStyle w:val="Ttulo1"/>
      </w:pPr>
      <w:bookmarkStart w:id="112" w:name="_Toc57706417"/>
      <w:r>
        <w:t>Outras customizações</w:t>
      </w:r>
      <w:bookmarkEnd w:id="112"/>
    </w:p>
    <w:p w14:paraId="36647AB3" w14:textId="74B15EA6" w:rsidR="00A94162" w:rsidRPr="002E3C90" w:rsidRDefault="00D42CA7" w:rsidP="006830E3">
      <w:pPr>
        <w:pStyle w:val="Ttulo1"/>
      </w:pPr>
      <w:bookmarkStart w:id="113" w:name="_Toc57706418"/>
      <w:bookmarkStart w:id="114" w:name="_Toc74456899"/>
      <w:bookmarkStart w:id="115" w:name="_Toc79305301"/>
      <w:r>
        <w:t>observações</w:t>
      </w:r>
      <w:bookmarkEnd w:id="113"/>
      <w:bookmarkEnd w:id="114"/>
      <w:bookmarkEnd w:id="115"/>
    </w:p>
    <w:sectPr w:rsidR="00A94162" w:rsidRPr="002E3C90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3F5B" w14:textId="77777777" w:rsidR="00F71786" w:rsidRDefault="00F71786">
      <w:r>
        <w:separator/>
      </w:r>
    </w:p>
  </w:endnote>
  <w:endnote w:type="continuationSeparator" w:id="0">
    <w:p w14:paraId="3A202CE1" w14:textId="77777777" w:rsidR="00F71786" w:rsidRDefault="00F7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34A0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29DCE39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ADA861" w14:textId="77777777" w:rsidR="00925A18" w:rsidRDefault="00925A18">
          <w:pPr>
            <w:pStyle w:val="Rodap"/>
          </w:pPr>
          <w:r>
            <w:t>Politec Ltda.</w:t>
          </w:r>
        </w:p>
        <w:p w14:paraId="4C216B4D" w14:textId="77777777"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91E4F8D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ADEA13F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A144C23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B51D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59"/>
      <w:gridCol w:w="1717"/>
    </w:tblGrid>
    <w:tr w:rsidR="00A94162" w14:paraId="55A1E8EF" w14:textId="77777777" w:rsidTr="00925A18">
      <w:trPr>
        <w:cantSplit/>
      </w:trPr>
      <w:tc>
        <w:tcPr>
          <w:tcW w:w="6804" w:type="dxa"/>
        </w:tcPr>
        <w:p w14:paraId="0E66D482" w14:textId="3644F1F2" w:rsidR="00A94162" w:rsidRDefault="00F71786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0D49ECB67ED146C9A3B6E1E4397DD08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0478D">
                <w:t>&lt;+Div&gt; - &lt;Mais Dividendos&gt;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4BC83695AE964CBE916A21A8FE2D3BE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0478D">
                <w:t>Versão &lt;1.0.0&gt;</w:t>
              </w:r>
            </w:sdtContent>
          </w:sdt>
        </w:p>
      </w:tc>
      <w:tc>
        <w:tcPr>
          <w:tcW w:w="1259" w:type="dxa"/>
          <w:vAlign w:val="center"/>
        </w:tcPr>
        <w:p w14:paraId="19F330D5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21A5184C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3F72040C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8325E6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995B" w14:textId="77777777" w:rsidR="00F71786" w:rsidRDefault="00F71786">
      <w:r>
        <w:separator/>
      </w:r>
    </w:p>
  </w:footnote>
  <w:footnote w:type="continuationSeparator" w:id="0">
    <w:p w14:paraId="75F7B87F" w14:textId="77777777" w:rsidR="00F71786" w:rsidRDefault="00F7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73B97F2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BA4D70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239A4D1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874CBC1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04277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9154319" r:id="rId2"/>
            </w:object>
          </w:r>
        </w:p>
      </w:tc>
    </w:tr>
  </w:tbl>
  <w:p w14:paraId="2E510046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8"/>
      <w:gridCol w:w="6881"/>
      <w:gridCol w:w="1449"/>
    </w:tblGrid>
    <w:tr w:rsidR="00A94162" w14:paraId="7A72E2D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4B8FDA9" w14:textId="772978A9" w:rsidR="00A94162" w:rsidRDefault="0060478D">
          <w:pPr>
            <w:pStyle w:val="Cabealho"/>
            <w:rPr>
              <w:lang w:val="pt-PT"/>
            </w:rPr>
          </w:pPr>
          <w:r w:rsidRPr="0060478D">
            <w:rPr>
              <w:lang w:val="pt-PT"/>
            </w:rPr>
            <w:drawing>
              <wp:inline distT="0" distB="0" distL="0" distR="0" wp14:anchorId="0D06D918" wp14:editId="5AC31E32">
                <wp:extent cx="831215" cy="361950"/>
                <wp:effectExtent l="0" t="0" r="698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1125197396"/>
          <w:placeholder>
            <w:docPart w:val="9BBF61DB785A4C3DABBBA10EBFC1A6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7E828D2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7072AD65" w14:textId="77777777" w:rsidR="00A94162" w:rsidRDefault="00A94162">
          <w:pPr>
            <w:pStyle w:val="Cabealho"/>
          </w:pPr>
        </w:p>
      </w:tc>
    </w:tr>
  </w:tbl>
  <w:p w14:paraId="24763D23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7"/>
  </w:num>
  <w:num w:numId="17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5E6"/>
    <w:rsid w:val="000474B5"/>
    <w:rsid w:val="000510C0"/>
    <w:rsid w:val="00053016"/>
    <w:rsid w:val="0005769A"/>
    <w:rsid w:val="000865C3"/>
    <w:rsid w:val="00096BDA"/>
    <w:rsid w:val="000A1A54"/>
    <w:rsid w:val="000D634E"/>
    <w:rsid w:val="00124614"/>
    <w:rsid w:val="00163AE6"/>
    <w:rsid w:val="00175E08"/>
    <w:rsid w:val="001B5EDF"/>
    <w:rsid w:val="002112F9"/>
    <w:rsid w:val="002E3C90"/>
    <w:rsid w:val="00361136"/>
    <w:rsid w:val="00366B30"/>
    <w:rsid w:val="0042093D"/>
    <w:rsid w:val="004865CE"/>
    <w:rsid w:val="004F2BE1"/>
    <w:rsid w:val="00537D41"/>
    <w:rsid w:val="005C3475"/>
    <w:rsid w:val="005C3685"/>
    <w:rsid w:val="005E7536"/>
    <w:rsid w:val="0060478D"/>
    <w:rsid w:val="0060692B"/>
    <w:rsid w:val="00617A55"/>
    <w:rsid w:val="00661A8E"/>
    <w:rsid w:val="006830E3"/>
    <w:rsid w:val="006B65D6"/>
    <w:rsid w:val="006D4458"/>
    <w:rsid w:val="006D511A"/>
    <w:rsid w:val="00727E39"/>
    <w:rsid w:val="007760E6"/>
    <w:rsid w:val="00826EE5"/>
    <w:rsid w:val="008325E6"/>
    <w:rsid w:val="00925A18"/>
    <w:rsid w:val="009B050E"/>
    <w:rsid w:val="00A218B7"/>
    <w:rsid w:val="00A52C04"/>
    <w:rsid w:val="00A94162"/>
    <w:rsid w:val="00AE237E"/>
    <w:rsid w:val="00B12574"/>
    <w:rsid w:val="00B66BA3"/>
    <w:rsid w:val="00C00034"/>
    <w:rsid w:val="00C16B53"/>
    <w:rsid w:val="00C844AA"/>
    <w:rsid w:val="00C84985"/>
    <w:rsid w:val="00CF612C"/>
    <w:rsid w:val="00D0008E"/>
    <w:rsid w:val="00D0354A"/>
    <w:rsid w:val="00D2505D"/>
    <w:rsid w:val="00D42CA7"/>
    <w:rsid w:val="00D43F95"/>
    <w:rsid w:val="00D729CE"/>
    <w:rsid w:val="00DB0306"/>
    <w:rsid w:val="00E164DA"/>
    <w:rsid w:val="00E4763C"/>
    <w:rsid w:val="00E816B0"/>
    <w:rsid w:val="00ED23B6"/>
    <w:rsid w:val="00EF1A8A"/>
    <w:rsid w:val="00F71786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1BF1C306"/>
  <w15:docId w15:val="{2817FBBD-5B3D-448B-8761-57C44266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E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um.tec.br/SpinOff/index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Caso%20de%20Desenvolvi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BC7A52CEC64502BD6A7DC6F25B78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E620A-24EE-4EA6-8617-39FC59909453}"/>
      </w:docPartPr>
      <w:docPartBody>
        <w:p w:rsidR="00000000" w:rsidRDefault="00100775">
          <w:pPr>
            <w:pStyle w:val="35BC7A52CEC64502BD6A7DC6F25B782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BBF61DB785A4C3DABBBA10EBFC1A6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6C95C2-A00C-478D-9A14-78CB05D20713}"/>
      </w:docPartPr>
      <w:docPartBody>
        <w:p w:rsidR="00000000" w:rsidRDefault="00100775">
          <w:pPr>
            <w:pStyle w:val="9BBF61DB785A4C3DABBBA10EBFC1A64A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0D49ECB67ED146C9A3B6E1E4397DD0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FE2D4B-AA5B-4063-9684-1A445009960F}"/>
      </w:docPartPr>
      <w:docPartBody>
        <w:p w:rsidR="00000000" w:rsidRDefault="00100775">
          <w:pPr>
            <w:pStyle w:val="0D49ECB67ED146C9A3B6E1E4397DD08D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4BC83695AE964CBE916A21A8FE2D3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AA7E5-ECCE-47C9-B479-DD1940794729}"/>
      </w:docPartPr>
      <w:docPartBody>
        <w:p w:rsidR="00000000" w:rsidRDefault="00100775">
          <w:pPr>
            <w:pStyle w:val="4BC83695AE964CBE916A21A8FE2D3BE1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5"/>
    <w:rsid w:val="0010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5BC7A52CEC64502BD6A7DC6F25B7824">
    <w:name w:val="35BC7A52CEC64502BD6A7DC6F25B7824"/>
  </w:style>
  <w:style w:type="paragraph" w:customStyle="1" w:styleId="9BBF61DB785A4C3DABBBA10EBFC1A64A">
    <w:name w:val="9BBF61DB785A4C3DABBBA10EBFC1A64A"/>
  </w:style>
  <w:style w:type="paragraph" w:customStyle="1" w:styleId="0D49ECB67ED146C9A3B6E1E4397DD08D">
    <w:name w:val="0D49ECB67ED146C9A3B6E1E4397DD08D"/>
  </w:style>
  <w:style w:type="paragraph" w:customStyle="1" w:styleId="4BC83695AE964CBE916A21A8FE2D3BE1">
    <w:name w:val="4BC83695AE964CBE916A21A8FE2D3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</Template>
  <TotalTime>104</TotalTime>
  <Pages>5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Desenvolvimento</vt:lpstr>
    </vt:vector>
  </TitlesOfParts>
  <Manager>&lt;+Div&gt; - &lt;Mais Dividendos&gt;</Manager>
  <Company/>
  <LinksUpToDate>false</LinksUpToDate>
  <CharactersWithSpaces>2740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&lt;1.0.0&gt;</dc:subject>
  <dc:creator>Edson</dc:creator>
  <cp:lastModifiedBy>Guilherme Falcão</cp:lastModifiedBy>
  <cp:revision>1</cp:revision>
  <cp:lastPrinted>2004-12-09T08:05:00Z</cp:lastPrinted>
  <dcterms:created xsi:type="dcterms:W3CDTF">2024-09-29T23:41:00Z</dcterms:created>
  <dcterms:modified xsi:type="dcterms:W3CDTF">2024-09-30T01:32:00Z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